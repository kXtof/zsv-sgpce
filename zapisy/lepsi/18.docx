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6ED9" w:rsidRPr="00596DBF" w:rsidRDefault="00726ED9" w:rsidP="00C054E3">
      <w:pPr>
        <w:pStyle w:val="Title"/>
        <w:rPr>
          <w:rFonts w:ascii="Times New Roman" w:hAnsi="Times New Roman"/>
          <w:b/>
          <w:sz w:val="44"/>
          <w:szCs w:val="44"/>
        </w:rPr>
      </w:pPr>
      <w:r w:rsidRPr="00596DBF">
        <w:rPr>
          <w:rFonts w:ascii="Times New Roman" w:hAnsi="Times New Roman"/>
          <w:b/>
          <w:sz w:val="44"/>
          <w:szCs w:val="44"/>
        </w:rPr>
        <w:t>18.</w:t>
      </w:r>
    </w:p>
    <w:p w:rsidR="00726ED9" w:rsidRPr="00596DBF" w:rsidRDefault="00726ED9" w:rsidP="00C054E3">
      <w:pPr>
        <w:pStyle w:val="Title"/>
        <w:rPr>
          <w:rFonts w:ascii="Times New Roman" w:hAnsi="Times New Roman"/>
          <w:b/>
          <w:sz w:val="44"/>
          <w:szCs w:val="44"/>
        </w:rPr>
      </w:pPr>
      <w:r w:rsidRPr="00596DBF">
        <w:rPr>
          <w:rFonts w:ascii="Times New Roman" w:hAnsi="Times New Roman"/>
          <w:b/>
          <w:sz w:val="44"/>
          <w:szCs w:val="44"/>
        </w:rPr>
        <w:t>Politologie</w:t>
      </w:r>
    </w:p>
    <w:p w:rsidR="00726ED9" w:rsidRPr="00A52B81" w:rsidRDefault="00726ED9" w:rsidP="00C054E3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A52B81">
        <w:rPr>
          <w:rFonts w:ascii="Times New Roman" w:hAnsi="Times New Roman"/>
        </w:rPr>
        <w:t>nejdříve byla součástí filosofie a oddělila se až v 19. století v USA</w:t>
      </w:r>
    </w:p>
    <w:p w:rsidR="00726ED9" w:rsidRPr="00A52B81" w:rsidRDefault="00726ED9" w:rsidP="00A52B81">
      <w:pPr>
        <w:pStyle w:val="ListParagraph"/>
        <w:numPr>
          <w:ilvl w:val="0"/>
          <w:numId w:val="1"/>
        </w:numPr>
        <w:rPr>
          <w:rFonts w:ascii="Times New Roman" w:hAnsi="Times New Roman"/>
        </w:rPr>
      </w:pPr>
      <w:r w:rsidRPr="00A52B81">
        <w:t>v Evropě se přednášela</w:t>
      </w:r>
      <w:r>
        <w:t xml:space="preserve"> jako samostatný obor </w:t>
      </w:r>
      <w:r w:rsidRPr="00A52B81">
        <w:t>ve FR a VB, celosvětově se rozšířila po 2. světové válce</w:t>
      </w:r>
    </w:p>
    <w:p w:rsidR="00726ED9" w:rsidRPr="00A52B81" w:rsidRDefault="00726ED9" w:rsidP="00A52B81">
      <w:pPr>
        <w:pStyle w:val="ListParagraph"/>
        <w:ind w:left="360"/>
        <w:rPr>
          <w:rFonts w:ascii="Times New Roman" w:hAnsi="Times New Roman"/>
        </w:rPr>
      </w:pPr>
    </w:p>
    <w:p w:rsidR="00726ED9" w:rsidRDefault="00726ED9" w:rsidP="00A52B81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A52B81">
        <w:rPr>
          <w:rFonts w:ascii="Times New Roman" w:hAnsi="Times New Roman"/>
        </w:rPr>
        <w:t>politika - činnost spjata s řízením státu a s řešením společenských konfliktů</w:t>
      </w:r>
    </w:p>
    <w:p w:rsidR="00726ED9" w:rsidRDefault="00726ED9" w:rsidP="00A52B81">
      <w:pPr>
        <w:pStyle w:val="ListParagraph"/>
        <w:ind w:left="360"/>
        <w:rPr>
          <w:rFonts w:ascii="Times New Roman" w:hAnsi="Times New Roman"/>
        </w:rPr>
      </w:pPr>
    </w:p>
    <w:p w:rsidR="00726ED9" w:rsidRDefault="00726ED9" w:rsidP="00A52B81">
      <w:pPr>
        <w:pStyle w:val="ListParagraph"/>
        <w:ind w:left="360"/>
        <w:rPr>
          <w:rFonts w:ascii="Times New Roman" w:hAnsi="Times New Roman"/>
        </w:rPr>
      </w:pPr>
      <w:r>
        <w:rPr>
          <w:rFonts w:ascii="Times New Roman" w:hAnsi="Times New Roman"/>
        </w:rPr>
        <w:t>předmětem je:</w:t>
      </w:r>
    </w:p>
    <w:p w:rsidR="00726ED9" w:rsidRPr="00A52B81" w:rsidRDefault="00726ED9" w:rsidP="00A52B81">
      <w:pPr>
        <w:pStyle w:val="ListParagraph"/>
        <w:numPr>
          <w:ilvl w:val="0"/>
          <w:numId w:val="30"/>
        </w:numPr>
        <w:rPr>
          <w:rFonts w:ascii="Times New Roman" w:hAnsi="Times New Roman"/>
          <w:b/>
        </w:rPr>
      </w:pPr>
      <w:r w:rsidRPr="00A52B81">
        <w:rPr>
          <w:rFonts w:ascii="Times New Roman" w:hAnsi="Times New Roman"/>
          <w:b/>
        </w:rPr>
        <w:t>fungování státu</w:t>
      </w:r>
    </w:p>
    <w:p w:rsidR="00726ED9" w:rsidRPr="00A52B81" w:rsidRDefault="00726ED9" w:rsidP="00A52B81">
      <w:pPr>
        <w:pStyle w:val="ListParagraph"/>
        <w:numPr>
          <w:ilvl w:val="0"/>
          <w:numId w:val="30"/>
        </w:numPr>
        <w:rPr>
          <w:rFonts w:ascii="Times New Roman" w:hAnsi="Times New Roman"/>
          <w:b/>
        </w:rPr>
      </w:pPr>
      <w:r w:rsidRPr="00A52B81">
        <w:rPr>
          <w:rFonts w:ascii="Times New Roman" w:hAnsi="Times New Roman"/>
          <w:b/>
        </w:rPr>
        <w:t>politické systémy</w:t>
      </w:r>
    </w:p>
    <w:p w:rsidR="00726ED9" w:rsidRPr="00A52B81" w:rsidRDefault="00726ED9" w:rsidP="00A52B81">
      <w:pPr>
        <w:pStyle w:val="ListParagraph"/>
        <w:numPr>
          <w:ilvl w:val="0"/>
          <w:numId w:val="30"/>
        </w:numPr>
        <w:rPr>
          <w:rFonts w:ascii="Times New Roman" w:hAnsi="Times New Roman"/>
          <w:b/>
        </w:rPr>
      </w:pPr>
      <w:r w:rsidRPr="00A52B81">
        <w:rPr>
          <w:rFonts w:ascii="Times New Roman" w:hAnsi="Times New Roman"/>
          <w:b/>
        </w:rPr>
        <w:t>vládní instituce</w:t>
      </w:r>
    </w:p>
    <w:p w:rsidR="00726ED9" w:rsidRPr="00A52B81" w:rsidRDefault="00726ED9" w:rsidP="00A52B81">
      <w:pPr>
        <w:pStyle w:val="ListParagraph"/>
        <w:numPr>
          <w:ilvl w:val="0"/>
          <w:numId w:val="30"/>
        </w:numPr>
        <w:rPr>
          <w:rFonts w:ascii="Times New Roman" w:hAnsi="Times New Roman"/>
          <w:b/>
        </w:rPr>
      </w:pPr>
      <w:r w:rsidRPr="00A52B81">
        <w:rPr>
          <w:rFonts w:ascii="Times New Roman" w:hAnsi="Times New Roman"/>
          <w:b/>
        </w:rPr>
        <w:t>politické chování lidí</w:t>
      </w:r>
    </w:p>
    <w:p w:rsidR="00726ED9" w:rsidRDefault="00726ED9" w:rsidP="00A52B81">
      <w:pPr>
        <w:pStyle w:val="ListParagraph"/>
        <w:numPr>
          <w:ilvl w:val="0"/>
          <w:numId w:val="30"/>
        </w:numPr>
        <w:rPr>
          <w:rFonts w:ascii="Times New Roman" w:hAnsi="Times New Roman"/>
          <w:b/>
        </w:rPr>
      </w:pPr>
      <w:r w:rsidRPr="00A52B81">
        <w:rPr>
          <w:rFonts w:ascii="Times New Roman" w:hAnsi="Times New Roman"/>
          <w:b/>
        </w:rPr>
        <w:t>nátlakové skupiny</w:t>
      </w:r>
    </w:p>
    <w:p w:rsidR="00726ED9" w:rsidRDefault="00726ED9" w:rsidP="00A52B81">
      <w:pPr>
        <w:pStyle w:val="ListParagraph"/>
        <w:ind w:left="1776"/>
        <w:rPr>
          <w:rFonts w:ascii="Times New Roman" w:hAnsi="Times New Roman"/>
          <w:b/>
        </w:rPr>
      </w:pPr>
    </w:p>
    <w:p w:rsidR="00726ED9" w:rsidRDefault="00726ED9" w:rsidP="00A52B81">
      <w:pPr>
        <w:pStyle w:val="ListParagraph"/>
        <w:numPr>
          <w:ilvl w:val="0"/>
          <w:numId w:val="31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podle toho na co se politologie zaměřuje rozlišujeme:</w:t>
      </w:r>
    </w:p>
    <w:p w:rsidR="00726ED9" w:rsidRDefault="00726ED9" w:rsidP="00A52B81">
      <w:pPr>
        <w:pStyle w:val="ListParagraph"/>
        <w:numPr>
          <w:ilvl w:val="0"/>
          <w:numId w:val="32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normativní politologie</w:t>
      </w:r>
    </w:p>
    <w:p w:rsidR="00726ED9" w:rsidRPr="00A52B81" w:rsidRDefault="00726ED9" w:rsidP="00A52B81">
      <w:pPr>
        <w:pStyle w:val="ListParagraph"/>
        <w:numPr>
          <w:ilvl w:val="0"/>
          <w:numId w:val="31"/>
        </w:numPr>
        <w:rPr>
          <w:rFonts w:ascii="Times New Roman" w:hAnsi="Times New Roman"/>
        </w:rPr>
      </w:pPr>
      <w:r>
        <w:rPr>
          <w:rFonts w:ascii="Times New Roman" w:hAnsi="Times New Roman"/>
        </w:rPr>
        <w:t>na politickou realitu aplikuje metody filosofie a zahrnuje hodnotící stanoviska (soudy)</w:t>
      </w:r>
    </w:p>
    <w:p w:rsidR="00726ED9" w:rsidRDefault="00726ED9" w:rsidP="00A52B81">
      <w:pPr>
        <w:pStyle w:val="ListParagraph"/>
        <w:numPr>
          <w:ilvl w:val="0"/>
          <w:numId w:val="32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pozitivní politologie</w:t>
      </w:r>
    </w:p>
    <w:p w:rsidR="00726ED9" w:rsidRDefault="00726ED9" w:rsidP="00A52B81">
      <w:pPr>
        <w:pStyle w:val="ListParagraph"/>
        <w:numPr>
          <w:ilvl w:val="0"/>
          <w:numId w:val="31"/>
        </w:numPr>
        <w:rPr>
          <w:rFonts w:ascii="Times New Roman" w:hAnsi="Times New Roman"/>
        </w:rPr>
      </w:pPr>
      <w:r>
        <w:rPr>
          <w:rFonts w:ascii="Times New Roman" w:hAnsi="Times New Roman"/>
        </w:rPr>
        <w:t>popisuje politické jevy, procesy a událost</w:t>
      </w:r>
    </w:p>
    <w:p w:rsidR="00726ED9" w:rsidRPr="00A52B81" w:rsidRDefault="00726ED9" w:rsidP="00A52B81">
      <w:pPr>
        <w:pStyle w:val="ListParagraph"/>
        <w:numPr>
          <w:ilvl w:val="0"/>
          <w:numId w:val="31"/>
        </w:numPr>
        <w:rPr>
          <w:rFonts w:ascii="Times New Roman" w:hAnsi="Times New Roman"/>
        </w:rPr>
      </w:pPr>
      <w:r>
        <w:rPr>
          <w:rFonts w:ascii="Times New Roman" w:hAnsi="Times New Roman"/>
        </w:rPr>
        <w:t>nic nehodnotí</w:t>
      </w:r>
    </w:p>
    <w:p w:rsidR="00726ED9" w:rsidRDefault="00726ED9" w:rsidP="00A52B81">
      <w:pPr>
        <w:pStyle w:val="ListParagraph"/>
        <w:numPr>
          <w:ilvl w:val="0"/>
          <w:numId w:val="32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prognostická politologie</w:t>
      </w:r>
    </w:p>
    <w:p w:rsidR="00726ED9" w:rsidRDefault="00726ED9" w:rsidP="00A52B81">
      <w:pPr>
        <w:pStyle w:val="ListParagraph"/>
        <w:numPr>
          <w:ilvl w:val="0"/>
          <w:numId w:val="31"/>
        </w:numPr>
        <w:rPr>
          <w:rFonts w:ascii="Times New Roman" w:hAnsi="Times New Roman"/>
        </w:rPr>
      </w:pPr>
      <w:r>
        <w:rPr>
          <w:rFonts w:ascii="Times New Roman" w:hAnsi="Times New Roman"/>
        </w:rPr>
        <w:t>na základě popisu vysvětluje jaká bude politická realita v budoucnu</w:t>
      </w:r>
    </w:p>
    <w:p w:rsidR="00726ED9" w:rsidRPr="00A52B81" w:rsidRDefault="00726ED9" w:rsidP="00A52B81">
      <w:pPr>
        <w:pStyle w:val="ListParagraph"/>
        <w:ind w:left="360"/>
        <w:rPr>
          <w:rFonts w:ascii="Times New Roman" w:hAnsi="Times New Roman"/>
        </w:rPr>
      </w:pPr>
    </w:p>
    <w:p w:rsidR="00726ED9" w:rsidRPr="00A52B81" w:rsidRDefault="00726ED9" w:rsidP="00C054E3">
      <w:pPr>
        <w:pStyle w:val="Heading2"/>
        <w:rPr>
          <w:rFonts w:ascii="Times New Roman" w:hAnsi="Times New Roman"/>
        </w:rPr>
      </w:pPr>
      <w:r w:rsidRPr="00A52B81">
        <w:rPr>
          <w:rFonts w:ascii="Times New Roman" w:hAnsi="Times New Roman"/>
        </w:rPr>
        <w:t>Metody:</w:t>
      </w:r>
    </w:p>
    <w:p w:rsidR="00726ED9" w:rsidRPr="00A52B81" w:rsidRDefault="00726ED9" w:rsidP="00C054E3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A52B81">
        <w:rPr>
          <w:rFonts w:ascii="Times New Roman" w:hAnsi="Times New Roman"/>
          <w:b/>
        </w:rPr>
        <w:t>popisná</w:t>
      </w:r>
      <w:r>
        <w:rPr>
          <w:rFonts w:ascii="Times New Roman" w:hAnsi="Times New Roman"/>
        </w:rPr>
        <w:t xml:space="preserve"> – politické události, procesy, organizace</w:t>
      </w:r>
    </w:p>
    <w:p w:rsidR="00726ED9" w:rsidRPr="00A52B81" w:rsidRDefault="00726ED9" w:rsidP="00C054E3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A52B81">
        <w:rPr>
          <w:rFonts w:ascii="Times New Roman" w:hAnsi="Times New Roman"/>
          <w:b/>
        </w:rPr>
        <w:t>historická</w:t>
      </w:r>
      <w:r>
        <w:rPr>
          <w:rFonts w:ascii="Times New Roman" w:hAnsi="Times New Roman"/>
        </w:rPr>
        <w:t xml:space="preserve"> – popis změn nebo vývoje událostí – např. Vývoj ČR</w:t>
      </w:r>
    </w:p>
    <w:p w:rsidR="00726ED9" w:rsidRPr="00A52B81" w:rsidRDefault="00726ED9" w:rsidP="00C054E3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A52B81">
        <w:rPr>
          <w:rFonts w:ascii="Times New Roman" w:hAnsi="Times New Roman"/>
          <w:b/>
        </w:rPr>
        <w:t>srovnávací = komparace</w:t>
      </w:r>
      <w:r>
        <w:rPr>
          <w:rFonts w:ascii="Times New Roman" w:hAnsi="Times New Roman"/>
        </w:rPr>
        <w:t xml:space="preserve"> – využívá se při hledání podobností či rozdílů</w:t>
      </w:r>
    </w:p>
    <w:p w:rsidR="00726ED9" w:rsidRPr="00A52B81" w:rsidRDefault="00726ED9" w:rsidP="00C054E3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A52B81">
        <w:rPr>
          <w:rFonts w:ascii="Times New Roman" w:hAnsi="Times New Roman"/>
          <w:b/>
        </w:rPr>
        <w:t>empirický výzkum</w:t>
      </w:r>
      <w:r>
        <w:rPr>
          <w:rFonts w:ascii="Times New Roman" w:hAnsi="Times New Roman"/>
        </w:rPr>
        <w:t xml:space="preserve"> – srovnávání kampaní, např. zjišťují volební preference voličů</w:t>
      </w:r>
    </w:p>
    <w:p w:rsidR="00726ED9" w:rsidRPr="00A52B81" w:rsidRDefault="00726ED9" w:rsidP="00C054E3">
      <w:pPr>
        <w:pStyle w:val="ListParagraph"/>
        <w:numPr>
          <w:ilvl w:val="0"/>
          <w:numId w:val="5"/>
        </w:numPr>
        <w:rPr>
          <w:rFonts w:ascii="Times New Roman" w:hAnsi="Times New Roman"/>
        </w:rPr>
      </w:pPr>
      <w:r w:rsidRPr="00A52B81">
        <w:rPr>
          <w:rFonts w:ascii="Times New Roman" w:hAnsi="Times New Roman"/>
          <w:b/>
        </w:rPr>
        <w:t>experiment – pokus</w:t>
      </w:r>
      <w:r>
        <w:rPr>
          <w:rFonts w:ascii="Times New Roman" w:hAnsi="Times New Roman"/>
        </w:rPr>
        <w:t xml:space="preserve"> – simulace modelových situací za účelem odhadu chování lidí</w:t>
      </w:r>
    </w:p>
    <w:p w:rsidR="00726ED9" w:rsidRPr="00A52B81" w:rsidRDefault="00726ED9" w:rsidP="00C054E3">
      <w:pPr>
        <w:pStyle w:val="ListParagraph"/>
        <w:numPr>
          <w:ilvl w:val="0"/>
          <w:numId w:val="5"/>
        </w:numPr>
        <w:rPr>
          <w:rFonts w:ascii="Times New Roman" w:hAnsi="Times New Roman"/>
          <w:b/>
        </w:rPr>
      </w:pPr>
      <w:r w:rsidRPr="00A52B81">
        <w:rPr>
          <w:rFonts w:ascii="Times New Roman" w:hAnsi="Times New Roman"/>
          <w:b/>
        </w:rPr>
        <w:t>výpočetní technika a statistika</w:t>
      </w:r>
    </w:p>
    <w:p w:rsidR="00726ED9" w:rsidRPr="00A52B81" w:rsidRDefault="00726ED9" w:rsidP="00C054E3">
      <w:pPr>
        <w:pStyle w:val="Heading2"/>
        <w:rPr>
          <w:rFonts w:ascii="Times New Roman" w:hAnsi="Times New Roman"/>
        </w:rPr>
      </w:pPr>
      <w:r w:rsidRPr="00A52B81">
        <w:rPr>
          <w:rFonts w:ascii="Times New Roman" w:hAnsi="Times New Roman"/>
        </w:rPr>
        <w:t>Disciplíny:</w:t>
      </w:r>
    </w:p>
    <w:p w:rsidR="00726ED9" w:rsidRPr="00A52B81" w:rsidRDefault="00726ED9" w:rsidP="00C054E3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A52B81">
        <w:rPr>
          <w:rFonts w:ascii="Times New Roman" w:hAnsi="Times New Roman"/>
        </w:rPr>
        <w:t>politické teorie, systémy, strany, ideologie, instituce</w:t>
      </w:r>
    </w:p>
    <w:p w:rsidR="00726ED9" w:rsidRPr="00A52B81" w:rsidRDefault="00726ED9" w:rsidP="00C054E3">
      <w:pPr>
        <w:pStyle w:val="ListParagraph"/>
        <w:numPr>
          <w:ilvl w:val="0"/>
          <w:numId w:val="4"/>
        </w:numPr>
        <w:rPr>
          <w:rFonts w:ascii="Times New Roman" w:hAnsi="Times New Roman"/>
        </w:rPr>
      </w:pPr>
      <w:r w:rsidRPr="00A52B81">
        <w:rPr>
          <w:rFonts w:ascii="Times New Roman" w:hAnsi="Times New Roman"/>
        </w:rPr>
        <w:t>mezinárodní vztahy a státověda</w:t>
      </w:r>
    </w:p>
    <w:p w:rsidR="00726ED9" w:rsidRPr="00D36C29" w:rsidRDefault="00726ED9" w:rsidP="00C054E3">
      <w:pPr>
        <w:pStyle w:val="Heading1"/>
        <w:rPr>
          <w:rFonts w:ascii="Times New Roman" w:hAnsi="Times New Roman"/>
          <w:b/>
        </w:rPr>
      </w:pPr>
      <w:r w:rsidRPr="00D36C29">
        <w:rPr>
          <w:rFonts w:ascii="Times New Roman" w:hAnsi="Times New Roman"/>
          <w:b/>
        </w:rPr>
        <w:t>Politické pojmy:</w:t>
      </w:r>
    </w:p>
    <w:p w:rsidR="00726ED9" w:rsidRPr="00A52B81" w:rsidRDefault="00726ED9" w:rsidP="00C054E3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A52B81">
        <w:rPr>
          <w:rStyle w:val="Heading2Char"/>
          <w:rFonts w:ascii="Times New Roman" w:hAnsi="Times New Roman"/>
        </w:rPr>
        <w:t>politika</w:t>
      </w:r>
      <w:r w:rsidRPr="00A52B81">
        <w:rPr>
          <w:rFonts w:ascii="Times New Roman" w:hAnsi="Times New Roman"/>
        </w:rPr>
        <w:t xml:space="preserve"> – umění řídit stát</w:t>
      </w:r>
    </w:p>
    <w:p w:rsidR="00726ED9" w:rsidRPr="00A52B81" w:rsidRDefault="00726ED9" w:rsidP="00C054E3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A52B81">
        <w:rPr>
          <w:rStyle w:val="Heading2Char"/>
          <w:rFonts w:ascii="Times New Roman" w:hAnsi="Times New Roman"/>
        </w:rPr>
        <w:t xml:space="preserve">politický program </w:t>
      </w:r>
      <w:r w:rsidRPr="00A52B81">
        <w:rPr>
          <w:rFonts w:ascii="Times New Roman" w:hAnsi="Times New Roman"/>
        </w:rPr>
        <w:t>– souhrn politických představ, které vycházejí z nějakého teoretického základu, ale musí vycházet i z momentálního stavu společnosti</w:t>
      </w:r>
    </w:p>
    <w:p w:rsidR="00726ED9" w:rsidRPr="00A52B81" w:rsidRDefault="00726ED9" w:rsidP="00C054E3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A52B81">
        <w:rPr>
          <w:rStyle w:val="Heading2Char"/>
          <w:rFonts w:ascii="Times New Roman" w:hAnsi="Times New Roman"/>
        </w:rPr>
        <w:t xml:space="preserve">politický systém </w:t>
      </w:r>
      <w:r w:rsidRPr="00A52B81">
        <w:rPr>
          <w:rFonts w:ascii="Times New Roman" w:hAnsi="Times New Roman"/>
        </w:rPr>
        <w:t>– je souhrn všech aktivit, které souvisejí s vykonáváním politiky (volby, volební kampaň, parlament, …)</w:t>
      </w:r>
    </w:p>
    <w:p w:rsidR="00726ED9" w:rsidRPr="00A52B81" w:rsidRDefault="00726ED9" w:rsidP="00C054E3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A52B81">
        <w:rPr>
          <w:rStyle w:val="Heading2Char"/>
          <w:rFonts w:ascii="Times New Roman" w:hAnsi="Times New Roman"/>
        </w:rPr>
        <w:t xml:space="preserve">politická socializace </w:t>
      </w:r>
      <w:r w:rsidRPr="00A52B81">
        <w:rPr>
          <w:rFonts w:ascii="Times New Roman" w:hAnsi="Times New Roman"/>
        </w:rPr>
        <w:t>– je to proces, při kterém si jedinec začíná uvědomovat politické jevy, začíná se učit politickým faktům a formuje si vlastní politické postoje</w:t>
      </w:r>
    </w:p>
    <w:p w:rsidR="00726ED9" w:rsidRPr="00A52B81" w:rsidRDefault="00726ED9" w:rsidP="00C054E3">
      <w:pPr>
        <w:pStyle w:val="ListParagraph"/>
        <w:numPr>
          <w:ilvl w:val="0"/>
          <w:numId w:val="8"/>
        </w:numPr>
        <w:rPr>
          <w:rFonts w:ascii="Times New Roman" w:hAnsi="Times New Roman"/>
        </w:rPr>
      </w:pPr>
      <w:r w:rsidRPr="00A52B81">
        <w:rPr>
          <w:rStyle w:val="Heading2Char"/>
          <w:rFonts w:ascii="Times New Roman" w:hAnsi="Times New Roman"/>
        </w:rPr>
        <w:t xml:space="preserve">politická participace </w:t>
      </w:r>
      <w:r w:rsidRPr="00A52B81">
        <w:rPr>
          <w:rFonts w:ascii="Times New Roman" w:hAnsi="Times New Roman"/>
        </w:rPr>
        <w:t>– účast; jsou aktivity lidí, kterými se snaží ovlivnit nebo podpořit politiku</w:t>
      </w:r>
    </w:p>
    <w:p w:rsidR="00726ED9" w:rsidRPr="00A52B81" w:rsidRDefault="00726ED9" w:rsidP="00547F66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A52B81">
        <w:rPr>
          <w:rFonts w:ascii="Times New Roman" w:hAnsi="Times New Roman"/>
        </w:rPr>
        <w:t>konvenční – všechny aktivity, které poskytuje demokracie; nejsou v rozporu se zákonem; např.: účast ve volbách, podepisování petic</w:t>
      </w:r>
    </w:p>
    <w:p w:rsidR="00726ED9" w:rsidRPr="00A52B81" w:rsidRDefault="00726ED9" w:rsidP="00547F66">
      <w:pPr>
        <w:pStyle w:val="ListParagraph"/>
        <w:numPr>
          <w:ilvl w:val="0"/>
          <w:numId w:val="9"/>
        </w:numPr>
        <w:rPr>
          <w:rFonts w:ascii="Times New Roman" w:hAnsi="Times New Roman"/>
        </w:rPr>
      </w:pPr>
      <w:r w:rsidRPr="00A52B81">
        <w:rPr>
          <w:rFonts w:ascii="Times New Roman" w:hAnsi="Times New Roman"/>
        </w:rPr>
        <w:t>nekonvenční – kritizují vládu; neobvyklé aktivity; v rozporu se zákonem</w:t>
      </w:r>
    </w:p>
    <w:p w:rsidR="00726ED9" w:rsidRPr="00A52B81" w:rsidRDefault="00726ED9" w:rsidP="00547F66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 w:rsidRPr="00A52B81">
        <w:rPr>
          <w:rStyle w:val="Heading2Char"/>
          <w:rFonts w:ascii="Times New Roman" w:hAnsi="Times New Roman"/>
        </w:rPr>
        <w:t xml:space="preserve">veřejné míněni </w:t>
      </w:r>
      <w:r w:rsidRPr="00A52B81">
        <w:rPr>
          <w:rFonts w:ascii="Times New Roman" w:hAnsi="Times New Roman"/>
        </w:rPr>
        <w:t>– soubor názorů a postojů veřejnosti na daný problém</w:t>
      </w:r>
    </w:p>
    <w:p w:rsidR="00726ED9" w:rsidRPr="00A52B81" w:rsidRDefault="00726ED9" w:rsidP="00547F66">
      <w:pPr>
        <w:pStyle w:val="ListParagraph"/>
        <w:numPr>
          <w:ilvl w:val="0"/>
          <w:numId w:val="10"/>
        </w:numPr>
        <w:rPr>
          <w:rFonts w:ascii="Times New Roman" w:hAnsi="Times New Roman"/>
        </w:rPr>
      </w:pPr>
      <w:r w:rsidRPr="00A52B81">
        <w:rPr>
          <w:rStyle w:val="Heading2Char"/>
          <w:rFonts w:ascii="Times New Roman" w:hAnsi="Times New Roman"/>
        </w:rPr>
        <w:t>moc</w:t>
      </w:r>
      <w:r w:rsidRPr="00A52B81">
        <w:rPr>
          <w:rFonts w:ascii="Times New Roman" w:hAnsi="Times New Roman"/>
        </w:rPr>
        <w:t xml:space="preserve"> – společenský vztah; možnost člověka nebo skupiny lidí realizovat svou vůli i proti vůli těch, jich se to týká; </w:t>
      </w:r>
      <w:r w:rsidRPr="00A52B81">
        <w:rPr>
          <w:rFonts w:ascii="Times New Roman" w:hAnsi="Times New Roman"/>
          <w:b/>
        </w:rPr>
        <w:t>legitimizovat = autorita</w:t>
      </w:r>
    </w:p>
    <w:p w:rsidR="00726ED9" w:rsidRPr="00D36C29" w:rsidRDefault="00726ED9" w:rsidP="00700B0E">
      <w:pPr>
        <w:pStyle w:val="Heading1"/>
        <w:rPr>
          <w:rFonts w:ascii="Times New Roman" w:hAnsi="Times New Roman"/>
          <w:b/>
          <w:u w:val="single"/>
        </w:rPr>
      </w:pPr>
    </w:p>
    <w:p w:rsidR="00726ED9" w:rsidRPr="00D36C29" w:rsidRDefault="00726ED9" w:rsidP="00700B0E">
      <w:pPr>
        <w:pStyle w:val="Heading1"/>
        <w:rPr>
          <w:rFonts w:ascii="Times New Roman" w:hAnsi="Times New Roman"/>
          <w:b/>
          <w:u w:val="single"/>
        </w:rPr>
      </w:pPr>
      <w:r w:rsidRPr="00D36C29">
        <w:rPr>
          <w:rFonts w:ascii="Times New Roman" w:hAnsi="Times New Roman"/>
          <w:b/>
          <w:u w:val="single"/>
        </w:rPr>
        <w:t>Politické ideologie</w:t>
      </w:r>
    </w:p>
    <w:p w:rsidR="00726ED9" w:rsidRPr="00D36C29" w:rsidRDefault="00726ED9" w:rsidP="00D36C29">
      <w:pPr>
        <w:pStyle w:val="ListParagraph"/>
        <w:numPr>
          <w:ilvl w:val="0"/>
          <w:numId w:val="12"/>
        </w:numPr>
        <w:rPr>
          <w:rFonts w:ascii="Times New Roman" w:hAnsi="Times New Roman"/>
          <w:lang w:val="en-US"/>
        </w:rPr>
      </w:pPr>
      <w:r w:rsidRPr="00A52B81">
        <w:rPr>
          <w:rFonts w:ascii="Times New Roman" w:hAnsi="Times New Roman"/>
          <w:lang w:val="en-US"/>
        </w:rPr>
        <w:t>je to soustava teorií a názor</w:t>
      </w:r>
      <w:r w:rsidRPr="00A52B81">
        <w:rPr>
          <w:rFonts w:ascii="Times New Roman" w:hAnsi="Times New Roman"/>
        </w:rPr>
        <w:t>ů soustřeďuj</w:t>
      </w:r>
      <w:r>
        <w:rPr>
          <w:rFonts w:ascii="Times New Roman" w:hAnsi="Times New Roman"/>
          <w:lang w:val="en-US"/>
        </w:rPr>
        <w:t>ící se na problematiku společnosti</w:t>
      </w:r>
      <w:r w:rsidRPr="00A52B81">
        <w:rPr>
          <w:rFonts w:ascii="Times New Roman" w:hAnsi="Times New Roman"/>
          <w:lang w:val="en-US"/>
        </w:rPr>
        <w:t>, jejich cíl</w:t>
      </w:r>
      <w:r w:rsidRPr="00A52B81">
        <w:rPr>
          <w:rFonts w:ascii="Times New Roman" w:hAnsi="Times New Roman"/>
        </w:rPr>
        <w:t>ů a konfliktů</w:t>
      </w:r>
    </w:p>
    <w:p w:rsidR="00726ED9" w:rsidRPr="00A52B81" w:rsidRDefault="00726ED9" w:rsidP="00D36C29">
      <w:pPr>
        <w:pStyle w:val="ListParagraph"/>
        <w:numPr>
          <w:ilvl w:val="0"/>
          <w:numId w:val="12"/>
        </w:numPr>
        <w:rPr>
          <w:rFonts w:ascii="Times New Roman" w:hAnsi="Times New Roman"/>
          <w:lang w:val="en-US"/>
        </w:rPr>
      </w:pPr>
      <w:r>
        <w:rPr>
          <w:rFonts w:ascii="Times New Roman" w:hAnsi="Times New Roman"/>
        </w:rPr>
        <w:t>pojem ideologie vznikl za doby francouzského osvícenství</w:t>
      </w:r>
    </w:p>
    <w:p w:rsidR="00726ED9" w:rsidRPr="00A52B81" w:rsidRDefault="00726ED9" w:rsidP="008A1F01">
      <w:pPr>
        <w:rPr>
          <w:rStyle w:val="Heading2Char"/>
          <w:rFonts w:ascii="Times New Roman" w:hAnsi="Times New Roman"/>
        </w:rPr>
      </w:pPr>
      <w:r w:rsidRPr="00A52B81">
        <w:rPr>
          <w:rStyle w:val="Heading2Char"/>
          <w:rFonts w:ascii="Times New Roman" w:hAnsi="Times New Roman"/>
        </w:rPr>
        <w:t>Funkce ideologie:</w:t>
      </w:r>
    </w:p>
    <w:p w:rsidR="00726ED9" w:rsidRPr="00A52B81" w:rsidRDefault="00726ED9" w:rsidP="008A1F01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 xml:space="preserve">pomáhá vysvětlovat politické </w:t>
      </w:r>
      <w:r w:rsidRPr="00A52B81">
        <w:rPr>
          <w:rFonts w:ascii="Times New Roman" w:hAnsi="Times New Roman"/>
          <w:lang w:val="en-US"/>
        </w:rPr>
        <w:t>události a jevy (p</w:t>
      </w:r>
      <w:r w:rsidRPr="00A52B81">
        <w:rPr>
          <w:rFonts w:ascii="Times New Roman" w:hAnsi="Times New Roman"/>
        </w:rPr>
        <w:t>ř</w:t>
      </w:r>
      <w:r w:rsidRPr="00A52B81">
        <w:rPr>
          <w:rFonts w:ascii="Times New Roman" w:hAnsi="Times New Roman"/>
          <w:lang w:val="en-US"/>
        </w:rPr>
        <w:t>í</w:t>
      </w:r>
      <w:r w:rsidRPr="00A52B81">
        <w:rPr>
          <w:rFonts w:ascii="Times New Roman" w:hAnsi="Times New Roman"/>
        </w:rPr>
        <w:t>činy konfliktu)</w:t>
      </w:r>
    </w:p>
    <w:p w:rsidR="00726ED9" w:rsidRPr="00A52B81" w:rsidRDefault="00726ED9" w:rsidP="008A1F01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A52B81">
        <w:rPr>
          <w:rFonts w:ascii="Times New Roman" w:hAnsi="Times New Roman"/>
        </w:rPr>
        <w:t>poskytují žebříčky hodnot a určitá kritéria</w:t>
      </w:r>
    </w:p>
    <w:p w:rsidR="00726ED9" w:rsidRPr="00A52B81" w:rsidRDefault="00726ED9" w:rsidP="008A1F01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poskytuje vědomí identity, náležitosti k </w:t>
      </w:r>
      <w:r w:rsidRPr="00A52B81">
        <w:rPr>
          <w:rFonts w:ascii="Times New Roman" w:hAnsi="Times New Roman"/>
        </w:rPr>
        <w:t>určité sociální skupiny</w:t>
      </w:r>
    </w:p>
    <w:p w:rsidR="00726ED9" w:rsidRPr="00A52B81" w:rsidRDefault="00726ED9" w:rsidP="008A1F01">
      <w:pPr>
        <w:pStyle w:val="ListParagraph"/>
        <w:numPr>
          <w:ilvl w:val="0"/>
          <w:numId w:val="13"/>
        </w:numPr>
        <w:rPr>
          <w:rFonts w:ascii="Times New Roman" w:hAnsi="Times New Roman"/>
        </w:rPr>
      </w:pPr>
      <w:r w:rsidRPr="00A52B81">
        <w:rPr>
          <w:rFonts w:ascii="Times New Roman" w:hAnsi="Times New Roman"/>
          <w:lang w:val="en-US"/>
        </w:rPr>
        <w:t>ka</w:t>
      </w:r>
      <w:r w:rsidRPr="00A52B81">
        <w:rPr>
          <w:rFonts w:ascii="Times New Roman" w:hAnsi="Times New Roman"/>
        </w:rPr>
        <w:t>žd</w:t>
      </w:r>
      <w:r w:rsidRPr="00A52B81">
        <w:rPr>
          <w:rFonts w:ascii="Times New Roman" w:hAnsi="Times New Roman"/>
          <w:lang w:val="en-US"/>
        </w:rPr>
        <w:t>á ide</w:t>
      </w:r>
      <w:r>
        <w:rPr>
          <w:rFonts w:ascii="Times New Roman" w:hAnsi="Times New Roman"/>
          <w:lang w:val="en-US"/>
        </w:rPr>
        <w:t>ologie nabízí základní rysy politického</w:t>
      </w:r>
      <w:r w:rsidRPr="00A52B81">
        <w:rPr>
          <w:rFonts w:ascii="Times New Roman" w:hAnsi="Times New Roman"/>
          <w:lang w:val="en-US"/>
        </w:rPr>
        <w:t xml:space="preserve"> program</w:t>
      </w:r>
      <w:r w:rsidRPr="00A52B81">
        <w:rPr>
          <w:rFonts w:ascii="Times New Roman" w:hAnsi="Times New Roman"/>
        </w:rPr>
        <w:t>ů</w:t>
      </w:r>
    </w:p>
    <w:p w:rsidR="00726ED9" w:rsidRPr="00A52B81" w:rsidRDefault="00726ED9" w:rsidP="008A1F01">
      <w:pPr>
        <w:pStyle w:val="Heading2"/>
        <w:rPr>
          <w:rFonts w:ascii="Times New Roman" w:hAnsi="Times New Roman"/>
          <w:lang w:val="en-US"/>
        </w:rPr>
      </w:pPr>
      <w:r w:rsidRPr="00A52B81">
        <w:rPr>
          <w:rFonts w:ascii="Times New Roman" w:hAnsi="Times New Roman"/>
          <w:lang w:val="en-US"/>
        </w:rPr>
        <w:t xml:space="preserve">Doktrína: </w:t>
      </w:r>
    </w:p>
    <w:p w:rsidR="00726ED9" w:rsidRPr="00A52B81" w:rsidRDefault="00726ED9" w:rsidP="008A1F01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A52B81">
        <w:rPr>
          <w:rFonts w:ascii="Times New Roman" w:hAnsi="Times New Roman"/>
          <w:lang w:val="en-US"/>
        </w:rPr>
        <w:t>u</w:t>
      </w:r>
      <w:r w:rsidRPr="00A52B81">
        <w:rPr>
          <w:rFonts w:ascii="Times New Roman" w:hAnsi="Times New Roman"/>
        </w:rPr>
        <w:t>žš</w:t>
      </w:r>
      <w:r w:rsidRPr="00A52B81">
        <w:rPr>
          <w:rFonts w:ascii="Times New Roman" w:hAnsi="Times New Roman"/>
          <w:lang w:val="en-US"/>
        </w:rPr>
        <w:t>í pojem ne</w:t>
      </w:r>
      <w:r w:rsidRPr="00A52B81">
        <w:rPr>
          <w:rFonts w:ascii="Times New Roman" w:hAnsi="Times New Roman"/>
        </w:rPr>
        <w:t>ž ideologie</w:t>
      </w:r>
    </w:p>
    <w:p w:rsidR="00726ED9" w:rsidRPr="00A52B81" w:rsidRDefault="00726ED9" w:rsidP="008A1F01">
      <w:pPr>
        <w:pStyle w:val="ListParagraph"/>
        <w:numPr>
          <w:ilvl w:val="0"/>
          <w:numId w:val="14"/>
        </w:numPr>
        <w:rPr>
          <w:rFonts w:ascii="Times New Roman" w:hAnsi="Times New Roman"/>
        </w:rPr>
      </w:pPr>
      <w:r w:rsidRPr="00A52B81">
        <w:rPr>
          <w:rFonts w:ascii="Times New Roman" w:hAnsi="Times New Roman"/>
          <w:lang w:val="pt-BR"/>
        </w:rPr>
        <w:t>nauka, která je sou</w:t>
      </w:r>
      <w:r w:rsidRPr="00A52B81">
        <w:rPr>
          <w:rFonts w:ascii="Times New Roman" w:hAnsi="Times New Roman"/>
        </w:rPr>
        <w:t>č</w:t>
      </w:r>
      <w:r w:rsidRPr="00A52B81">
        <w:rPr>
          <w:rFonts w:ascii="Times New Roman" w:hAnsi="Times New Roman"/>
          <w:lang w:val="pt-BR"/>
        </w:rPr>
        <w:t>ástí ideologie</w:t>
      </w:r>
    </w:p>
    <w:p w:rsidR="00726ED9" w:rsidRPr="00A52B81" w:rsidRDefault="00726ED9" w:rsidP="008A1F01">
      <w:pPr>
        <w:pStyle w:val="Heading2"/>
        <w:rPr>
          <w:rFonts w:ascii="Times New Roman" w:hAnsi="Times New Roman"/>
        </w:rPr>
      </w:pPr>
      <w:r>
        <w:rPr>
          <w:rFonts w:ascii="Times New Roman" w:hAnsi="Times New Roman"/>
        </w:rPr>
        <w:t>Znaky totalitní ideologie:</w:t>
      </w:r>
    </w:p>
    <w:p w:rsidR="00726ED9" w:rsidRPr="00A52B81" w:rsidRDefault="00726ED9" w:rsidP="008A1F01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A52B81">
        <w:rPr>
          <w:rFonts w:ascii="Times New Roman" w:hAnsi="Times New Roman"/>
        </w:rPr>
        <w:t>ospravedlňují politický řád, násilí</w:t>
      </w:r>
      <w:r>
        <w:rPr>
          <w:rFonts w:ascii="Times New Roman" w:hAnsi="Times New Roman"/>
        </w:rPr>
        <w:t>, nelegální cestu k moci</w:t>
      </w:r>
    </w:p>
    <w:p w:rsidR="00726ED9" w:rsidRPr="00A52B81" w:rsidRDefault="00726ED9" w:rsidP="008A1F01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A52B81">
        <w:rPr>
          <w:rFonts w:ascii="Times New Roman" w:hAnsi="Times New Roman"/>
        </w:rPr>
        <w:t>odvádějí pozornost od problémů</w:t>
      </w:r>
      <w:r>
        <w:rPr>
          <w:rFonts w:ascii="Times New Roman" w:hAnsi="Times New Roman"/>
        </w:rPr>
        <w:t xml:space="preserve"> a neúspěchů</w:t>
      </w:r>
    </w:p>
    <w:p w:rsidR="00726ED9" w:rsidRDefault="00726ED9" w:rsidP="008A1F01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 w:rsidRPr="00A52B81">
        <w:rPr>
          <w:rFonts w:ascii="Times New Roman" w:hAnsi="Times New Roman"/>
        </w:rPr>
        <w:t>utěšují a dodávají naději na lepší budoucnost</w:t>
      </w:r>
      <w:r>
        <w:rPr>
          <w:rFonts w:ascii="Times New Roman" w:hAnsi="Times New Roman"/>
        </w:rPr>
        <w:t>í</w:t>
      </w:r>
    </w:p>
    <w:p w:rsidR="00726ED9" w:rsidRPr="00A52B81" w:rsidRDefault="00726ED9" w:rsidP="008A1F01">
      <w:pPr>
        <w:pStyle w:val="ListParagraph"/>
        <w:numPr>
          <w:ilvl w:val="0"/>
          <w:numId w:val="15"/>
        </w:numPr>
        <w:rPr>
          <w:rFonts w:ascii="Times New Roman" w:hAnsi="Times New Roman"/>
        </w:rPr>
      </w:pPr>
      <w:r>
        <w:rPr>
          <w:rFonts w:ascii="Times New Roman" w:hAnsi="Times New Roman"/>
        </w:rPr>
        <w:t>svůj výklad považují za absolutní, klade si nárok na neomylnost, netolerantní vůči jiným názorům ( apelují na to , aby se stali výučním oficiálním státním učením)</w:t>
      </w:r>
    </w:p>
    <w:p w:rsidR="00726ED9" w:rsidRPr="00B810DB" w:rsidRDefault="00726ED9" w:rsidP="00B810DB">
      <w:pPr>
        <w:pStyle w:val="Heading2"/>
        <w:rPr>
          <w:rFonts w:ascii="Times New Roman" w:hAnsi="Times New Roman"/>
          <w:lang w:val="pt-BR"/>
        </w:rPr>
      </w:pPr>
      <w:r w:rsidRPr="00B810DB">
        <w:rPr>
          <w:rFonts w:ascii="Times New Roman" w:hAnsi="Times New Roman"/>
          <w:lang w:val="pt-BR"/>
        </w:rPr>
        <w:t>Liberalismus:</w:t>
      </w:r>
    </w:p>
    <w:p w:rsidR="00726ED9" w:rsidRDefault="00726ED9" w:rsidP="008A1F01">
      <w:pPr>
        <w:pStyle w:val="ListParagraph"/>
        <w:numPr>
          <w:ilvl w:val="0"/>
          <w:numId w:val="18"/>
        </w:numPr>
        <w:rPr>
          <w:rFonts w:ascii="Times New Roman" w:hAnsi="Times New Roman"/>
          <w:lang w:val="pt-BR"/>
        </w:rPr>
      </w:pPr>
      <w:r w:rsidRPr="00A52B81">
        <w:rPr>
          <w:rFonts w:ascii="Times New Roman" w:hAnsi="Times New Roman"/>
          <w:lang w:val="pt-BR"/>
        </w:rPr>
        <w:t>ideologie stojící na prioritní svobodě</w:t>
      </w:r>
    </w:p>
    <w:p w:rsidR="00726ED9" w:rsidRPr="00A52B81" w:rsidRDefault="00726ED9" w:rsidP="008A1F01">
      <w:pPr>
        <w:pStyle w:val="ListParagraph"/>
        <w:numPr>
          <w:ilvl w:val="0"/>
          <w:numId w:val="18"/>
        </w:num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17. stol – Anglie – osvícenství – A. Smith, J.M. Keyness, David Ricardo</w:t>
      </w:r>
    </w:p>
    <w:p w:rsidR="00726ED9" w:rsidRDefault="00726ED9" w:rsidP="008A1F01">
      <w:pPr>
        <w:pStyle w:val="ListParagraph"/>
        <w:numPr>
          <w:ilvl w:val="0"/>
          <w:numId w:val="18"/>
        </w:numPr>
        <w:rPr>
          <w:rFonts w:ascii="Times New Roman" w:hAnsi="Times New Roman"/>
          <w:lang w:val="pt-BR"/>
        </w:rPr>
      </w:pPr>
      <w:r w:rsidRPr="00A52B81">
        <w:rPr>
          <w:rFonts w:ascii="Times New Roman" w:hAnsi="Times New Roman"/>
          <w:lang w:val="pt-BR"/>
        </w:rPr>
        <w:t>lidé by měli mít stejná práva a měli by si být rovni</w:t>
      </w:r>
    </w:p>
    <w:p w:rsidR="00726ED9" w:rsidRDefault="00726ED9" w:rsidP="008A1F01">
      <w:pPr>
        <w:pStyle w:val="ListParagraph"/>
        <w:numPr>
          <w:ilvl w:val="0"/>
          <w:numId w:val="18"/>
        </w:num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není totalitní</w:t>
      </w:r>
    </w:p>
    <w:p w:rsidR="00726ED9" w:rsidRDefault="00726ED9" w:rsidP="008A1F01">
      <w:pPr>
        <w:pStyle w:val="ListParagraph"/>
        <w:numPr>
          <w:ilvl w:val="0"/>
          <w:numId w:val="18"/>
        </w:num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lidé jsou podle liberalismu rovni podle své hodnoty </w:t>
      </w:r>
      <w:r w:rsidRPr="00D36C29">
        <w:rPr>
          <w:rFonts w:ascii="Times New Roman" w:hAnsi="Times New Roman"/>
          <w:lang w:val="pt-BR"/>
        </w:rPr>
        <w:sym w:font="Wingdings" w:char="F0E0"/>
      </w:r>
      <w:r>
        <w:rPr>
          <w:rFonts w:ascii="Times New Roman" w:hAnsi="Times New Roman"/>
          <w:lang w:val="pt-BR"/>
        </w:rPr>
        <w:t xml:space="preserve"> proto by měli mít stejná práva</w:t>
      </w:r>
    </w:p>
    <w:p w:rsidR="00726ED9" w:rsidRDefault="00726ED9" w:rsidP="008A1F01">
      <w:pPr>
        <w:pStyle w:val="ListParagraph"/>
        <w:numPr>
          <w:ilvl w:val="0"/>
          <w:numId w:val="18"/>
        </w:num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jednotlivec víc jak celek</w:t>
      </w:r>
    </w:p>
    <w:p w:rsidR="00726ED9" w:rsidRPr="00A52B81" w:rsidRDefault="00726ED9" w:rsidP="008A1F01">
      <w:pPr>
        <w:pStyle w:val="ListParagraph"/>
        <w:numPr>
          <w:ilvl w:val="0"/>
          <w:numId w:val="18"/>
        </w:num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rovnost příležitostí, omezení státních zásahů do ekonomiky, deregulace trhu</w:t>
      </w:r>
    </w:p>
    <w:p w:rsidR="00726ED9" w:rsidRPr="00A52B81" w:rsidRDefault="00726ED9" w:rsidP="00B810DB">
      <w:pPr>
        <w:pStyle w:val="ListParagraph"/>
        <w:ind w:left="360"/>
        <w:rPr>
          <w:rFonts w:ascii="Times New Roman" w:hAnsi="Times New Roman"/>
          <w:lang w:val="pt-BR"/>
        </w:rPr>
      </w:pPr>
    </w:p>
    <w:p w:rsidR="00726ED9" w:rsidRPr="00A52B81" w:rsidRDefault="00726ED9" w:rsidP="008A1F01">
      <w:pPr>
        <w:pStyle w:val="Heading2"/>
        <w:rPr>
          <w:rFonts w:ascii="Times New Roman" w:hAnsi="Times New Roman"/>
          <w:lang w:val="pt-BR"/>
        </w:rPr>
      </w:pPr>
      <w:r w:rsidRPr="00A52B81">
        <w:rPr>
          <w:rFonts w:ascii="Times New Roman" w:hAnsi="Times New Roman"/>
          <w:lang w:val="pt-BR"/>
        </w:rPr>
        <w:t>Konzervatismus:</w:t>
      </w:r>
    </w:p>
    <w:p w:rsidR="00726ED9" w:rsidRDefault="00726ED9" w:rsidP="008A1F01">
      <w:pPr>
        <w:pStyle w:val="ListParagraph"/>
        <w:numPr>
          <w:ilvl w:val="0"/>
          <w:numId w:val="16"/>
        </w:numPr>
        <w:rPr>
          <w:rFonts w:ascii="Times New Roman" w:hAnsi="Times New Roman"/>
          <w:lang w:val="pt-BR"/>
        </w:rPr>
      </w:pPr>
      <w:r w:rsidRPr="00A52B81">
        <w:rPr>
          <w:rFonts w:ascii="Times New Roman" w:hAnsi="Times New Roman"/>
          <w:lang w:val="pt-BR"/>
        </w:rPr>
        <w:t>ideologie, která klade d</w:t>
      </w:r>
      <w:r>
        <w:rPr>
          <w:rFonts w:ascii="Times New Roman" w:hAnsi="Times New Roman"/>
          <w:lang w:val="pt-BR"/>
        </w:rPr>
        <w:t>ůraz na tradice, stabilitu politických řádů a institucí</w:t>
      </w:r>
    </w:p>
    <w:p w:rsidR="00726ED9" w:rsidRPr="00A52B81" w:rsidRDefault="00726ED9" w:rsidP="008A1F01">
      <w:pPr>
        <w:pStyle w:val="ListParagraph"/>
        <w:numPr>
          <w:ilvl w:val="0"/>
          <w:numId w:val="16"/>
        </w:num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obhajuje tradiční společenské uspořádání proti překotným změnám</w:t>
      </w:r>
    </w:p>
    <w:p w:rsidR="00726ED9" w:rsidRDefault="00726ED9" w:rsidP="008A1F01">
      <w:pPr>
        <w:pStyle w:val="ListParagraph"/>
        <w:numPr>
          <w:ilvl w:val="0"/>
          <w:numId w:val="16"/>
        </w:numPr>
        <w:rPr>
          <w:rFonts w:ascii="Times New Roman" w:hAnsi="Times New Roman"/>
          <w:lang w:val="pt-BR"/>
        </w:rPr>
      </w:pPr>
      <w:r w:rsidRPr="00A52B81">
        <w:rPr>
          <w:rFonts w:ascii="Times New Roman" w:hAnsi="Times New Roman"/>
          <w:lang w:val="pt-BR"/>
        </w:rPr>
        <w:t>18.st., Edmund Burke</w:t>
      </w:r>
    </w:p>
    <w:p w:rsidR="00726ED9" w:rsidRDefault="00726ED9" w:rsidP="008A1F01">
      <w:pPr>
        <w:pStyle w:val="ListParagraph"/>
        <w:numPr>
          <w:ilvl w:val="0"/>
          <w:numId w:val="16"/>
        </w:num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demokratická ideologie</w:t>
      </w:r>
    </w:p>
    <w:p w:rsidR="00726ED9" w:rsidRDefault="00726ED9" w:rsidP="008A1F01">
      <w:pPr>
        <w:pStyle w:val="ListParagraph"/>
        <w:numPr>
          <w:ilvl w:val="0"/>
          <w:numId w:val="16"/>
        </w:num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odmítá revoluce</w:t>
      </w:r>
    </w:p>
    <w:p w:rsidR="00726ED9" w:rsidRDefault="00726ED9" w:rsidP="008A1F01">
      <w:pPr>
        <w:pStyle w:val="ListParagraph"/>
        <w:numPr>
          <w:ilvl w:val="0"/>
          <w:numId w:val="16"/>
        </w:num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není, ale proti společenskému vývoji</w:t>
      </w:r>
    </w:p>
    <w:p w:rsidR="00726ED9" w:rsidRDefault="00726ED9" w:rsidP="008A1F01">
      <w:pPr>
        <w:pStyle w:val="ListParagraph"/>
        <w:numPr>
          <w:ilvl w:val="0"/>
          <w:numId w:val="16"/>
        </w:num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klade důraz na celek, společnost je víc než jednotlivec</w:t>
      </w:r>
    </w:p>
    <w:p w:rsidR="00726ED9" w:rsidRDefault="00726ED9" w:rsidP="008A1F01">
      <w:pPr>
        <w:pStyle w:val="ListParagraph"/>
        <w:numPr>
          <w:ilvl w:val="0"/>
          <w:numId w:val="16"/>
        </w:num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současný konzervatismus se sbližuje s liberalismem </w:t>
      </w:r>
      <w:r w:rsidRPr="0031154C">
        <w:rPr>
          <w:rFonts w:ascii="Times New Roman" w:hAnsi="Times New Roman"/>
          <w:lang w:val="pt-BR"/>
        </w:rPr>
        <w:sym w:font="Wingdings" w:char="F0E0"/>
      </w:r>
      <w:r>
        <w:rPr>
          <w:rFonts w:ascii="Times New Roman" w:hAnsi="Times New Roman"/>
          <w:lang w:val="pt-BR"/>
        </w:rPr>
        <w:t xml:space="preserve"> dnes i stoupenci soukromého vlastnictví</w:t>
      </w:r>
    </w:p>
    <w:p w:rsidR="00726ED9" w:rsidRDefault="00726ED9" w:rsidP="008A1F01">
      <w:pPr>
        <w:pStyle w:val="ListParagraph"/>
        <w:numPr>
          <w:ilvl w:val="0"/>
          <w:numId w:val="16"/>
        </w:num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zachovat status levó – postupné změny</w:t>
      </w:r>
    </w:p>
    <w:p w:rsidR="00726ED9" w:rsidRPr="00A52B81" w:rsidRDefault="00726ED9" w:rsidP="008A1F01">
      <w:pPr>
        <w:pStyle w:val="ListParagraph"/>
        <w:numPr>
          <w:ilvl w:val="0"/>
          <w:numId w:val="16"/>
        </w:num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19. stol. – Margharet Thatcher a Donald Regan</w:t>
      </w:r>
    </w:p>
    <w:p w:rsidR="00726ED9" w:rsidRPr="00A52B81" w:rsidRDefault="00726ED9" w:rsidP="008A1F01">
      <w:pPr>
        <w:pStyle w:val="Heading2"/>
        <w:rPr>
          <w:rFonts w:ascii="Times New Roman" w:hAnsi="Times New Roman"/>
          <w:lang w:val="pt-BR"/>
        </w:rPr>
      </w:pPr>
      <w:r w:rsidRPr="00A52B81">
        <w:rPr>
          <w:rFonts w:ascii="Times New Roman" w:hAnsi="Times New Roman"/>
          <w:lang w:val="pt-BR"/>
        </w:rPr>
        <w:t>Socialismus:</w:t>
      </w:r>
    </w:p>
    <w:p w:rsidR="00726ED9" w:rsidRDefault="00726ED9" w:rsidP="008A1F01">
      <w:pPr>
        <w:pStyle w:val="ListParagraph"/>
        <w:numPr>
          <w:ilvl w:val="0"/>
          <w:numId w:val="19"/>
        </w:num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je politická ideologie zdůrazňující sociální solidaritu a to i na úkor soukromého vlastnictví, rovnost a silnou roli státu</w:t>
      </w:r>
    </w:p>
    <w:p w:rsidR="00726ED9" w:rsidRDefault="00726ED9" w:rsidP="008A1F01">
      <w:pPr>
        <w:pStyle w:val="ListParagraph"/>
        <w:numPr>
          <w:ilvl w:val="0"/>
          <w:numId w:val="19"/>
        </w:num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společné vlastnictví výrobních prostředků, kolektivismus</w:t>
      </w:r>
    </w:p>
    <w:p w:rsidR="00726ED9" w:rsidRDefault="00726ED9" w:rsidP="008A1F01">
      <w:pPr>
        <w:pStyle w:val="ListParagraph"/>
        <w:numPr>
          <w:ilvl w:val="0"/>
          <w:numId w:val="19"/>
        </w:num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cestou reformy, revoluce</w:t>
      </w:r>
    </w:p>
    <w:p w:rsidR="00726ED9" w:rsidRDefault="00726ED9" w:rsidP="008A1F01">
      <w:pPr>
        <w:pStyle w:val="ListParagraph"/>
        <w:numPr>
          <w:ilvl w:val="0"/>
          <w:numId w:val="19"/>
        </w:num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reakce na industrializaci </w:t>
      </w:r>
    </w:p>
    <w:p w:rsidR="00726ED9" w:rsidRPr="00A52B81" w:rsidRDefault="00726ED9" w:rsidP="008A1F01">
      <w:pPr>
        <w:pStyle w:val="ListParagraph"/>
        <w:numPr>
          <w:ilvl w:val="0"/>
          <w:numId w:val="19"/>
        </w:num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odmítali vykořisťování a soukromé vlastnictví</w:t>
      </w:r>
    </w:p>
    <w:p w:rsidR="00726ED9" w:rsidRPr="00A52B81" w:rsidRDefault="00726ED9" w:rsidP="008A1F01">
      <w:pPr>
        <w:pStyle w:val="ListParagraph"/>
        <w:numPr>
          <w:ilvl w:val="0"/>
          <w:numId w:val="19"/>
        </w:numPr>
        <w:rPr>
          <w:rFonts w:ascii="Times New Roman" w:hAnsi="Times New Roman"/>
          <w:lang w:val="pt-BR"/>
        </w:rPr>
      </w:pPr>
      <w:r w:rsidRPr="00A52B81">
        <w:rPr>
          <w:rFonts w:ascii="Times New Roman" w:hAnsi="Times New Roman"/>
          <w:lang w:val="en-US"/>
        </w:rPr>
        <w:t>15./16.st.-T.Moore, T.Campanel</w:t>
      </w:r>
      <w:r>
        <w:rPr>
          <w:rFonts w:ascii="Times New Roman" w:hAnsi="Times New Roman"/>
          <w:lang w:val="en-US"/>
        </w:rPr>
        <w:t>la</w:t>
      </w:r>
      <w:r w:rsidRPr="00A52B81">
        <w:rPr>
          <w:rFonts w:ascii="Times New Roman" w:hAnsi="Times New Roman"/>
          <w:lang w:val="en-US"/>
        </w:rPr>
        <w:t xml:space="preserve"> 18./19.st.-S.Simon, R.Owen; 19.st.-</w:t>
      </w:r>
      <w:r w:rsidRPr="00B35E72">
        <w:rPr>
          <w:rFonts w:ascii="Times New Roman" w:hAnsi="Times New Roman"/>
          <w:b/>
          <w:lang w:val="en-US"/>
        </w:rPr>
        <w:t>K.Marx</w:t>
      </w:r>
    </w:p>
    <w:p w:rsidR="00726ED9" w:rsidRPr="00953A10" w:rsidRDefault="00726ED9" w:rsidP="008A1F01">
      <w:pPr>
        <w:pStyle w:val="Heading2"/>
        <w:rPr>
          <w:rFonts w:ascii="Times New Roman" w:hAnsi="Times New Roman"/>
          <w:sz w:val="28"/>
          <w:szCs w:val="28"/>
          <w:lang w:val="pt-BR"/>
        </w:rPr>
      </w:pPr>
      <w:r w:rsidRPr="00953A10">
        <w:rPr>
          <w:rFonts w:ascii="Times New Roman" w:hAnsi="Times New Roman"/>
          <w:sz w:val="28"/>
          <w:szCs w:val="28"/>
          <w:lang w:val="pt-BR"/>
        </w:rPr>
        <w:t>Fašismus:</w:t>
      </w:r>
    </w:p>
    <w:p w:rsidR="00726ED9" w:rsidRPr="00953A10" w:rsidRDefault="00726ED9" w:rsidP="00953A10">
      <w:pPr>
        <w:pStyle w:val="ListParagraph"/>
        <w:numPr>
          <w:ilvl w:val="0"/>
          <w:numId w:val="22"/>
        </w:numPr>
        <w:rPr>
          <w:rFonts w:ascii="Times New Roman" w:hAnsi="Times New Roman"/>
          <w:b/>
          <w:color w:val="C00000"/>
          <w:sz w:val="36"/>
          <w:szCs w:val="36"/>
          <w:lang w:val="pt-BR"/>
        </w:rPr>
      </w:pPr>
      <w:r w:rsidRPr="00A52B81">
        <w:rPr>
          <w:rFonts w:ascii="Times New Roman" w:hAnsi="Times New Roman"/>
          <w:lang w:val="pt-BR"/>
        </w:rPr>
        <w:t xml:space="preserve">je to </w:t>
      </w:r>
      <w:r>
        <w:rPr>
          <w:rFonts w:ascii="Times New Roman" w:hAnsi="Times New Roman"/>
          <w:lang w:val="pt-BR"/>
        </w:rPr>
        <w:t>totalitní- šovinisticko – rasitická ideologie, která usilovala o expanzi násilí</w:t>
      </w:r>
    </w:p>
    <w:p w:rsidR="00726ED9" w:rsidRPr="00953A10" w:rsidRDefault="00726ED9" w:rsidP="00953A10">
      <w:pPr>
        <w:pStyle w:val="ListParagraph"/>
        <w:numPr>
          <w:ilvl w:val="0"/>
          <w:numId w:val="22"/>
        </w:numPr>
        <w:rPr>
          <w:rFonts w:ascii="Times New Roman" w:hAnsi="Times New Roman"/>
          <w:b/>
          <w:color w:val="C00000"/>
          <w:sz w:val="36"/>
          <w:szCs w:val="36"/>
          <w:lang w:val="pt-BR"/>
        </w:rPr>
      </w:pPr>
      <w:r>
        <w:rPr>
          <w:rFonts w:ascii="Times New Roman" w:hAnsi="Times New Roman"/>
          <w:lang w:val="pt-BR"/>
        </w:rPr>
        <w:t>antiliberální a antikomunistický</w:t>
      </w:r>
    </w:p>
    <w:p w:rsidR="00726ED9" w:rsidRPr="00953A10" w:rsidRDefault="00726ED9" w:rsidP="00953A10">
      <w:pPr>
        <w:pStyle w:val="ListParagraph"/>
        <w:numPr>
          <w:ilvl w:val="0"/>
          <w:numId w:val="22"/>
        </w:numPr>
        <w:rPr>
          <w:rFonts w:ascii="Times New Roman" w:hAnsi="Times New Roman"/>
          <w:b/>
          <w:color w:val="C00000"/>
          <w:sz w:val="36"/>
          <w:szCs w:val="36"/>
          <w:lang w:val="pt-BR"/>
        </w:rPr>
      </w:pPr>
      <w:r>
        <w:rPr>
          <w:rFonts w:ascii="Times New Roman" w:hAnsi="Times New Roman"/>
          <w:lang w:val="pt-BR"/>
        </w:rPr>
        <w:t>nadřazuje zájmy celku (národa,státu) nad zájmy jednotlivce</w:t>
      </w:r>
    </w:p>
    <w:p w:rsidR="00726ED9" w:rsidRPr="00953A10" w:rsidRDefault="00726ED9" w:rsidP="00953A10">
      <w:pPr>
        <w:pStyle w:val="ListParagraph"/>
        <w:numPr>
          <w:ilvl w:val="0"/>
          <w:numId w:val="22"/>
        </w:numPr>
        <w:rPr>
          <w:rFonts w:ascii="Times New Roman" w:hAnsi="Times New Roman"/>
          <w:b/>
          <w:color w:val="C00000"/>
          <w:sz w:val="36"/>
          <w:szCs w:val="36"/>
          <w:lang w:val="pt-BR"/>
        </w:rPr>
      </w:pPr>
      <w:r>
        <w:rPr>
          <w:rFonts w:ascii="Times New Roman" w:hAnsi="Times New Roman"/>
          <w:lang w:val="pt-BR"/>
        </w:rPr>
        <w:t>klíčové hodnoty moc a vůdcovství</w:t>
      </w:r>
    </w:p>
    <w:p w:rsidR="00726ED9" w:rsidRPr="00953A10" w:rsidRDefault="00726ED9" w:rsidP="00953A10">
      <w:pPr>
        <w:pStyle w:val="ListParagraph"/>
        <w:numPr>
          <w:ilvl w:val="0"/>
          <w:numId w:val="22"/>
        </w:numPr>
        <w:rPr>
          <w:rFonts w:ascii="Times New Roman" w:hAnsi="Times New Roman"/>
          <w:b/>
          <w:color w:val="C00000"/>
          <w:sz w:val="36"/>
          <w:szCs w:val="36"/>
          <w:lang w:val="pt-BR"/>
        </w:rPr>
      </w:pPr>
      <w:r w:rsidRPr="00953A10">
        <w:rPr>
          <w:rFonts w:ascii="Times New Roman" w:hAnsi="Times New Roman"/>
          <w:lang w:val="pt-BR"/>
        </w:rPr>
        <w:t>forma vlády – je to diktátorská, totalitní vláda</w:t>
      </w:r>
    </w:p>
    <w:p w:rsidR="00726ED9" w:rsidRPr="00953A10" w:rsidRDefault="00726ED9" w:rsidP="00953A10">
      <w:pPr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/>
          <w:lang w:val="pt-BR"/>
        </w:rPr>
      </w:pPr>
      <w:r w:rsidRPr="00953A10">
        <w:rPr>
          <w:rFonts w:ascii="Times New Roman" w:hAnsi="Times New Roman"/>
          <w:lang w:val="pt-BR"/>
        </w:rPr>
        <w:t>Jednotlivec se podřizuje celku</w:t>
      </w:r>
    </w:p>
    <w:p w:rsidR="00726ED9" w:rsidRPr="00953A10" w:rsidRDefault="00726ED9" w:rsidP="00953A10">
      <w:pPr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/>
          <w:lang w:val="pt-BR"/>
        </w:rPr>
      </w:pPr>
      <w:r w:rsidRPr="00953A10">
        <w:rPr>
          <w:rFonts w:ascii="Times New Roman" w:hAnsi="Times New Roman"/>
          <w:lang w:val="pt-BR"/>
        </w:rPr>
        <w:t>Neomezená moc panovníka</w:t>
      </w:r>
    </w:p>
    <w:p w:rsidR="00726ED9" w:rsidRPr="00953A10" w:rsidRDefault="00726ED9" w:rsidP="00953A10">
      <w:pPr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/>
          <w:lang w:val="pt-BR"/>
        </w:rPr>
      </w:pPr>
      <w:r w:rsidRPr="00953A10">
        <w:rPr>
          <w:lang w:val="pt-BR"/>
        </w:rPr>
        <w:t>Odpor k demokracii a komunismu</w:t>
      </w:r>
    </w:p>
    <w:p w:rsidR="00726ED9" w:rsidRPr="00953A10" w:rsidRDefault="00726ED9" w:rsidP="00953A10">
      <w:pPr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/>
          <w:lang w:val="pt-BR"/>
        </w:rPr>
      </w:pPr>
      <w:r w:rsidRPr="00953A10">
        <w:rPr>
          <w:rFonts w:ascii="Times New Roman" w:hAnsi="Times New Roman"/>
          <w:lang w:val="pt-BR"/>
        </w:rPr>
        <w:t xml:space="preserve">poprvé v </w:t>
      </w:r>
      <w:r>
        <w:rPr>
          <w:rFonts w:ascii="Times New Roman" w:hAnsi="Times New Roman"/>
          <w:lang w:val="pt-BR"/>
        </w:rPr>
        <w:t>19.letech Benito Musolini Itáli</w:t>
      </w:r>
      <w:r w:rsidRPr="00953A10">
        <w:rPr>
          <w:rFonts w:ascii="Times New Roman" w:hAnsi="Times New Roman"/>
          <w:lang w:val="pt-BR"/>
        </w:rPr>
        <w:t>e 1932</w:t>
      </w:r>
    </w:p>
    <w:p w:rsidR="00726ED9" w:rsidRPr="00953A10" w:rsidRDefault="00726ED9" w:rsidP="00953A10">
      <w:pPr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/>
          <w:lang w:val="pt-BR"/>
        </w:rPr>
      </w:pPr>
      <w:r w:rsidRPr="00953A10">
        <w:rPr>
          <w:rFonts w:ascii="Times New Roman" w:hAnsi="Times New Roman"/>
          <w:lang w:val="pt-BR"/>
        </w:rPr>
        <w:t>30.léta Německo</w:t>
      </w:r>
      <w:r>
        <w:rPr>
          <w:rFonts w:ascii="Times New Roman" w:hAnsi="Times New Roman"/>
          <w:lang w:val="pt-BR"/>
        </w:rPr>
        <w:t xml:space="preserve"> – A.Hitler</w:t>
      </w:r>
    </w:p>
    <w:p w:rsidR="00726ED9" w:rsidRPr="00953A10" w:rsidRDefault="00726ED9" w:rsidP="00953A10">
      <w:pPr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německý fašismus - </w:t>
      </w:r>
      <w:r w:rsidRPr="00953A10">
        <w:rPr>
          <w:rFonts w:ascii="Times New Roman" w:hAnsi="Times New Roman"/>
          <w:b/>
          <w:lang w:val="pt-BR"/>
        </w:rPr>
        <w:t>nacismus</w:t>
      </w:r>
    </w:p>
    <w:p w:rsidR="00726ED9" w:rsidRPr="00953A10" w:rsidRDefault="00726ED9" w:rsidP="00953A10">
      <w:pPr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/>
          <w:lang w:val="pt-BR"/>
        </w:rPr>
      </w:pPr>
      <w:r w:rsidRPr="00953A10">
        <w:rPr>
          <w:rFonts w:ascii="Times New Roman" w:hAnsi="Times New Roman"/>
          <w:lang w:val="pt-BR"/>
        </w:rPr>
        <w:t>rozdíl mezi italským a německým byl rasismus</w:t>
      </w:r>
    </w:p>
    <w:p w:rsidR="00726ED9" w:rsidRPr="00953A10" w:rsidRDefault="00726ED9" w:rsidP="00953A10">
      <w:pPr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Teoretické zdroje fašismu:</w:t>
      </w:r>
    </w:p>
    <w:p w:rsidR="00726ED9" w:rsidRPr="00953A10" w:rsidRDefault="00726ED9" w:rsidP="00953A10">
      <w:pPr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Calibri"/>
          <w:lang w:val="pt-BR"/>
        </w:rPr>
      </w:pPr>
      <w:r w:rsidRPr="00953A10">
        <w:rPr>
          <w:rFonts w:ascii="Times New Roman" w:hAnsi="Times New Roman"/>
          <w:lang w:val="pt-BR"/>
        </w:rPr>
        <w:tab/>
      </w:r>
      <w:r w:rsidRPr="00953A10">
        <w:rPr>
          <w:rFonts w:ascii="Times New Roman" w:hAnsi="Times New Roman"/>
          <w:b/>
          <w:lang w:val="pt-BR"/>
        </w:rPr>
        <w:t>Organicismus</w:t>
      </w:r>
      <w:r>
        <w:rPr>
          <w:rFonts w:ascii="Times New Roman" w:hAnsi="Times New Roman"/>
          <w:lang w:val="pt-BR"/>
        </w:rPr>
        <w:t xml:space="preserve">- zakladatel Aristoteles, ale i Hegel </w:t>
      </w:r>
      <w:r w:rsidRPr="00953A10">
        <w:rPr>
          <w:rFonts w:ascii="Times New Roman" w:hAnsi="Times New Roman"/>
          <w:lang w:val="pt-BR"/>
        </w:rPr>
        <w:t>teorie, která chápe společnost jako organismus ve které každá část musí plnit svoji funkci, svoboda člověka spočívá v jeho stotožnení se státem</w:t>
      </w:r>
    </w:p>
    <w:p w:rsidR="00726ED9" w:rsidRPr="00953A10" w:rsidRDefault="00726ED9" w:rsidP="00953A10">
      <w:pPr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/>
          <w:lang w:val="pt-BR"/>
        </w:rPr>
      </w:pPr>
      <w:r w:rsidRPr="00953A10">
        <w:rPr>
          <w:rFonts w:ascii="Times New Roman" w:hAnsi="Times New Roman"/>
          <w:lang w:val="pt-BR"/>
        </w:rPr>
        <w:tab/>
        <w:t>Všichni teoretikové, kteří prosaz</w:t>
      </w:r>
      <w:r>
        <w:rPr>
          <w:rFonts w:ascii="Times New Roman" w:hAnsi="Times New Roman"/>
          <w:lang w:val="pt-BR"/>
        </w:rPr>
        <w:t>ovali absolutismus</w:t>
      </w:r>
    </w:p>
    <w:p w:rsidR="00726ED9" w:rsidRPr="00953A10" w:rsidRDefault="00726ED9" w:rsidP="00953A10">
      <w:pPr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Calibri"/>
          <w:lang w:val="pt-BR"/>
        </w:rPr>
      </w:pPr>
      <w:r w:rsidRPr="00953A10">
        <w:rPr>
          <w:rFonts w:ascii="Times New Roman" w:hAnsi="Times New Roman"/>
          <w:b/>
          <w:lang w:val="pt-BR"/>
        </w:rPr>
        <w:t>Fridrich Nitszche</w:t>
      </w:r>
      <w:r w:rsidRPr="00953A10">
        <w:rPr>
          <w:rFonts w:ascii="Times New Roman" w:hAnsi="Times New Roman"/>
          <w:lang w:val="pt-BR"/>
        </w:rPr>
        <w:t>- německý filosof, fašismus od něj přijímá pojmy “ vůle k moci” a “ nad člověk”</w:t>
      </w:r>
    </w:p>
    <w:p w:rsidR="00726ED9" w:rsidRPr="00953A10" w:rsidRDefault="00726ED9" w:rsidP="00953A10">
      <w:pPr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 w:cs="Calibri"/>
          <w:lang w:val="pt-BR"/>
        </w:rPr>
      </w:pPr>
      <w:r w:rsidRPr="00953A10">
        <w:rPr>
          <w:rFonts w:ascii="Times New Roman" w:hAnsi="Times New Roman"/>
          <w:lang w:val="pt-BR"/>
        </w:rPr>
        <w:tab/>
        <w:t>Pareto a jeho teorie elit, podle něj veškeré dění ve společnosti lze zredukovat na dění v elitě.</w:t>
      </w:r>
    </w:p>
    <w:p w:rsidR="00726ED9" w:rsidRPr="00953A10" w:rsidRDefault="00726ED9" w:rsidP="00953A10">
      <w:pPr>
        <w:numPr>
          <w:ilvl w:val="0"/>
          <w:numId w:val="22"/>
        </w:numPr>
        <w:autoSpaceDE w:val="0"/>
        <w:autoSpaceDN w:val="0"/>
        <w:adjustRightInd w:val="0"/>
        <w:spacing w:after="0" w:line="276" w:lineRule="auto"/>
        <w:rPr>
          <w:rFonts w:ascii="Times New Roman" w:hAnsi="Times New Roman"/>
          <w:lang w:val="pt-BR"/>
        </w:rPr>
      </w:pPr>
      <w:r w:rsidRPr="00953A10">
        <w:rPr>
          <w:rFonts w:ascii="Times New Roman" w:hAnsi="Times New Roman"/>
          <w:lang w:val="pt-BR"/>
        </w:rPr>
        <w:t>H</w:t>
      </w:r>
      <w:r>
        <w:rPr>
          <w:rFonts w:ascii="Times New Roman" w:hAnsi="Times New Roman"/>
          <w:lang w:val="pt-BR"/>
        </w:rPr>
        <w:t>itlerovo dílo –</w:t>
      </w:r>
      <w:r w:rsidRPr="00953A10">
        <w:rPr>
          <w:rFonts w:ascii="Times New Roman" w:hAnsi="Times New Roman"/>
          <w:b/>
          <w:lang w:val="pt-BR"/>
        </w:rPr>
        <w:t>Mein Kampf</w:t>
      </w:r>
      <w:r>
        <w:rPr>
          <w:rFonts w:ascii="Times New Roman" w:hAnsi="Times New Roman"/>
          <w:lang w:val="pt-BR"/>
        </w:rPr>
        <w:t xml:space="preserve"> (</w:t>
      </w:r>
      <w:r w:rsidRPr="00953A10">
        <w:rPr>
          <w:rFonts w:ascii="Times New Roman" w:hAnsi="Times New Roman"/>
          <w:lang w:val="pt-BR"/>
        </w:rPr>
        <w:t>Můj Boj), jeho vlastní autobiografie, ale zároveň zde zdůrazňuje rasovou čistotu, kritizuje židy, komunismus, demokracii, podle něj by ve  státě neměla vládnout většina, společnost by měla mít přísně hirearchicky organizována</w:t>
      </w:r>
    </w:p>
    <w:p w:rsidR="00726ED9" w:rsidRPr="00A52B81" w:rsidRDefault="00726ED9" w:rsidP="004163EA">
      <w:pPr>
        <w:pStyle w:val="Heading2"/>
        <w:rPr>
          <w:rFonts w:ascii="Times New Roman" w:hAnsi="Times New Roman"/>
          <w:lang w:val="pt-BR"/>
        </w:rPr>
      </w:pPr>
      <w:r w:rsidRPr="00A52B81">
        <w:rPr>
          <w:rFonts w:ascii="Times New Roman" w:hAnsi="Times New Roman"/>
          <w:lang w:val="pt-BR"/>
        </w:rPr>
        <w:t>Rasismus:</w:t>
      </w:r>
    </w:p>
    <w:p w:rsidR="00726ED9" w:rsidRDefault="00726ED9" w:rsidP="004163EA">
      <w:pPr>
        <w:pStyle w:val="ListParagraph"/>
        <w:numPr>
          <w:ilvl w:val="0"/>
          <w:numId w:val="23"/>
        </w:numPr>
        <w:rPr>
          <w:rFonts w:ascii="Times New Roman" w:hAnsi="Times New Roman"/>
          <w:lang w:val="pt-BR"/>
        </w:rPr>
      </w:pPr>
      <w:r w:rsidRPr="00A52B81">
        <w:rPr>
          <w:rFonts w:ascii="Times New Roman" w:hAnsi="Times New Roman"/>
          <w:lang w:val="pt-BR"/>
        </w:rPr>
        <w:t>ideologie vycházející z př</w:t>
      </w:r>
      <w:r>
        <w:rPr>
          <w:rFonts w:ascii="Times New Roman" w:hAnsi="Times New Roman"/>
          <w:lang w:val="pt-BR"/>
        </w:rPr>
        <w:t>esvědčení o nerovnosti lidské rasy</w:t>
      </w:r>
    </w:p>
    <w:p w:rsidR="00726ED9" w:rsidRDefault="00726ED9" w:rsidP="004163EA">
      <w:pPr>
        <w:pStyle w:val="ListParagraph"/>
        <w:numPr>
          <w:ilvl w:val="0"/>
          <w:numId w:val="23"/>
        </w:num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ras – hlava – z arabštiny</w:t>
      </w:r>
    </w:p>
    <w:p w:rsidR="00726ED9" w:rsidRPr="00A52B81" w:rsidRDefault="00726ED9" w:rsidP="004163EA">
      <w:pPr>
        <w:pStyle w:val="ListParagraph"/>
        <w:numPr>
          <w:ilvl w:val="0"/>
          <w:numId w:val="23"/>
        </w:num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souvisí s fašismem</w:t>
      </w:r>
    </w:p>
    <w:p w:rsidR="00726ED9" w:rsidRPr="00A52B81" w:rsidRDefault="00726ED9" w:rsidP="004163EA">
      <w:pPr>
        <w:pStyle w:val="ListParagraph"/>
        <w:numPr>
          <w:ilvl w:val="0"/>
          <w:numId w:val="23"/>
        </w:numPr>
        <w:rPr>
          <w:rFonts w:ascii="Times New Roman" w:hAnsi="Times New Roman"/>
          <w:lang w:val="pt-BR"/>
        </w:rPr>
      </w:pPr>
      <w:r w:rsidRPr="00A52B81">
        <w:rPr>
          <w:rFonts w:ascii="Times New Roman" w:hAnsi="Times New Roman"/>
          <w:lang w:val="pt-BR"/>
        </w:rPr>
        <w:t>18.st.-romantismus-reakce na osvícenské teorie o občanské nerovnosti</w:t>
      </w:r>
    </w:p>
    <w:p w:rsidR="00726ED9" w:rsidRPr="00A52B81" w:rsidRDefault="00726ED9" w:rsidP="004163EA">
      <w:pPr>
        <w:pStyle w:val="ListParagraph"/>
        <w:numPr>
          <w:ilvl w:val="0"/>
          <w:numId w:val="23"/>
        </w:numPr>
        <w:rPr>
          <w:rFonts w:ascii="Times New Roman" w:hAnsi="Times New Roman"/>
          <w:lang w:val="pt-BR"/>
        </w:rPr>
      </w:pPr>
      <w:r w:rsidRPr="00A52B81">
        <w:rPr>
          <w:rFonts w:ascii="Times New Roman" w:hAnsi="Times New Roman"/>
          <w:lang w:val="pt-BR"/>
        </w:rPr>
        <w:t>18./19.st-Artur Gobineau-tvrdil, že míchání ras vede v neschopnost udržet pokrok</w:t>
      </w:r>
    </w:p>
    <w:p w:rsidR="00726ED9" w:rsidRPr="00A52B81" w:rsidRDefault="00726ED9" w:rsidP="004163EA">
      <w:pPr>
        <w:pStyle w:val="Heading2"/>
        <w:rPr>
          <w:rFonts w:ascii="Times New Roman" w:hAnsi="Times New Roman"/>
          <w:lang w:val="pt-BR"/>
        </w:rPr>
      </w:pPr>
      <w:r w:rsidRPr="00A52B81">
        <w:rPr>
          <w:rFonts w:ascii="Times New Roman" w:hAnsi="Times New Roman"/>
          <w:lang w:val="pt-BR"/>
        </w:rPr>
        <w:t>Anarchismus:</w:t>
      </w:r>
    </w:p>
    <w:p w:rsidR="00726ED9" w:rsidRDefault="00726ED9" w:rsidP="004163EA">
      <w:pPr>
        <w:pStyle w:val="ListParagraph"/>
        <w:numPr>
          <w:ilvl w:val="0"/>
          <w:numId w:val="24"/>
        </w:numPr>
        <w:rPr>
          <w:rFonts w:ascii="Times New Roman" w:hAnsi="Times New Roman"/>
          <w:lang w:val="pt-BR"/>
        </w:rPr>
      </w:pPr>
      <w:r w:rsidRPr="00A52B81">
        <w:rPr>
          <w:rFonts w:ascii="Times New Roman" w:hAnsi="Times New Roman"/>
          <w:lang w:val="pt-BR"/>
        </w:rPr>
        <w:t>ideologie usilující o vznik společnosti bez soc.+eko.+pol. hierarchie</w:t>
      </w:r>
    </w:p>
    <w:p w:rsidR="00726ED9" w:rsidRDefault="00726ED9" w:rsidP="004163EA">
      <w:pPr>
        <w:pStyle w:val="ListParagraph"/>
        <w:numPr>
          <w:ilvl w:val="0"/>
          <w:numId w:val="24"/>
        </w:num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neomezená svoboda a rovnost</w:t>
      </w:r>
    </w:p>
    <w:p w:rsidR="00726ED9" w:rsidRDefault="00726ED9" w:rsidP="004163EA">
      <w:pPr>
        <w:pStyle w:val="ListParagraph"/>
        <w:numPr>
          <w:ilvl w:val="0"/>
          <w:numId w:val="24"/>
        </w:num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ideologie, která chce zrušit stát se vším všudy a nahradit ho malými samosprávnými celly</w:t>
      </w:r>
    </w:p>
    <w:p w:rsidR="00726ED9" w:rsidRDefault="00726ED9" w:rsidP="004163EA">
      <w:pPr>
        <w:pStyle w:val="ListParagraph"/>
        <w:numPr>
          <w:ilvl w:val="0"/>
          <w:numId w:val="24"/>
        </w:num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pomocí revoluce nastolit bezvládí</w:t>
      </w:r>
    </w:p>
    <w:p w:rsidR="00726ED9" w:rsidRPr="00A52B81" w:rsidRDefault="00726ED9" w:rsidP="004163EA">
      <w:pPr>
        <w:pStyle w:val="ListParagraph"/>
        <w:numPr>
          <w:ilvl w:val="0"/>
          <w:numId w:val="24"/>
        </w:num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chtějí odstranit soukromé vlastnictví a vykořištování</w:t>
      </w:r>
    </w:p>
    <w:p w:rsidR="00726ED9" w:rsidRPr="00A52B81" w:rsidRDefault="00726ED9" w:rsidP="004163EA">
      <w:pPr>
        <w:pStyle w:val="ListParagraph"/>
        <w:numPr>
          <w:ilvl w:val="0"/>
          <w:numId w:val="24"/>
        </w:num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18./19.st.; Bakunin, Proudon</w:t>
      </w:r>
    </w:p>
    <w:p w:rsidR="00726ED9" w:rsidRPr="00A52B81" w:rsidRDefault="00726ED9" w:rsidP="004163EA">
      <w:pPr>
        <w:pStyle w:val="ListParagraph"/>
        <w:numPr>
          <w:ilvl w:val="0"/>
          <w:numId w:val="24"/>
        </w:numPr>
        <w:rPr>
          <w:rFonts w:ascii="Times New Roman" w:hAnsi="Times New Roman"/>
          <w:lang w:val="pt-BR"/>
        </w:rPr>
      </w:pPr>
      <w:r w:rsidRPr="00A52B81">
        <w:rPr>
          <w:rFonts w:ascii="Times New Roman" w:hAnsi="Times New Roman"/>
          <w:lang w:val="pt-BR"/>
        </w:rPr>
        <w:t>důraz na jednotlivce</w:t>
      </w:r>
    </w:p>
    <w:p w:rsidR="00726ED9" w:rsidRPr="00A52B81" w:rsidRDefault="00726ED9" w:rsidP="004163EA">
      <w:pPr>
        <w:pStyle w:val="ListParagraph"/>
        <w:numPr>
          <w:ilvl w:val="0"/>
          <w:numId w:val="24"/>
        </w:numPr>
        <w:rPr>
          <w:rFonts w:ascii="Times New Roman" w:hAnsi="Times New Roman"/>
          <w:lang w:val="pt-BR"/>
        </w:rPr>
      </w:pPr>
      <w:r w:rsidRPr="00A52B81">
        <w:rPr>
          <w:rFonts w:ascii="Times New Roman" w:hAnsi="Times New Roman"/>
          <w:lang w:val="pt-BR"/>
        </w:rPr>
        <w:t>anarchie=bezvládí</w:t>
      </w:r>
    </w:p>
    <w:p w:rsidR="00726ED9" w:rsidRPr="00A52B81" w:rsidRDefault="00726ED9" w:rsidP="004163EA">
      <w:pPr>
        <w:pStyle w:val="Heading2"/>
        <w:rPr>
          <w:rFonts w:ascii="Times New Roman" w:hAnsi="Times New Roman"/>
          <w:lang w:val="pt-BR"/>
        </w:rPr>
      </w:pPr>
      <w:r w:rsidRPr="00A52B81">
        <w:rPr>
          <w:rFonts w:ascii="Times New Roman" w:hAnsi="Times New Roman"/>
          <w:lang w:val="pt-BR"/>
        </w:rPr>
        <w:t>Feminismus:</w:t>
      </w:r>
    </w:p>
    <w:p w:rsidR="00726ED9" w:rsidRDefault="00726ED9" w:rsidP="004163EA">
      <w:pPr>
        <w:pStyle w:val="ListParagraph"/>
        <w:numPr>
          <w:ilvl w:val="0"/>
          <w:numId w:val="25"/>
        </w:numPr>
        <w:rPr>
          <w:rFonts w:ascii="Times New Roman" w:hAnsi="Times New Roman"/>
          <w:lang w:val="pt-BR"/>
        </w:rPr>
      </w:pPr>
      <w:r w:rsidRPr="00A52B81">
        <w:rPr>
          <w:rFonts w:ascii="Times New Roman" w:hAnsi="Times New Roman"/>
          <w:lang w:val="pt-BR"/>
        </w:rPr>
        <w:t>ideologie nebo hnutí bojující za práva žen a rovnoprávnost s muži</w:t>
      </w:r>
    </w:p>
    <w:p w:rsidR="00726ED9" w:rsidRDefault="00726ED9" w:rsidP="004163EA">
      <w:pPr>
        <w:pStyle w:val="ListParagraph"/>
        <w:numPr>
          <w:ilvl w:val="0"/>
          <w:numId w:val="25"/>
        </w:num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usiluje o politickou, ekonomickou a sociální rovnost</w:t>
      </w:r>
    </w:p>
    <w:p w:rsidR="00726ED9" w:rsidRPr="00A52B81" w:rsidRDefault="00726ED9" w:rsidP="004163EA">
      <w:pPr>
        <w:pStyle w:val="ListParagraph"/>
        <w:numPr>
          <w:ilvl w:val="0"/>
          <w:numId w:val="25"/>
        </w:num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zaměřeno hlavně z počátku na získání volebního práva pro ženy , u nás až 1918</w:t>
      </w:r>
    </w:p>
    <w:p w:rsidR="00726ED9" w:rsidRPr="00A52B81" w:rsidRDefault="00726ED9" w:rsidP="004163EA">
      <w:pPr>
        <w:pStyle w:val="ListParagraph"/>
        <w:numPr>
          <w:ilvl w:val="0"/>
          <w:numId w:val="25"/>
        </w:numPr>
        <w:rPr>
          <w:rFonts w:ascii="Times New Roman" w:hAnsi="Times New Roman"/>
          <w:lang w:val="pt-BR"/>
        </w:rPr>
      </w:pPr>
      <w:r w:rsidRPr="00A52B81">
        <w:rPr>
          <w:rFonts w:ascii="Times New Roman" w:hAnsi="Times New Roman"/>
          <w:lang w:val="pt-BR"/>
        </w:rPr>
        <w:t xml:space="preserve">2.pol.20.st; </w:t>
      </w:r>
      <w:r w:rsidRPr="00A52B81">
        <w:rPr>
          <w:rFonts w:ascii="Times New Roman" w:hAnsi="Times New Roman"/>
          <w:lang w:val="en-US"/>
        </w:rPr>
        <w:t>John Stuart Mill</w:t>
      </w:r>
      <w:r>
        <w:rPr>
          <w:rFonts w:ascii="Times New Roman" w:hAnsi="Times New Roman"/>
          <w:lang w:val="en-US"/>
        </w:rPr>
        <w:t>, Betty Friedanová</w:t>
      </w:r>
    </w:p>
    <w:p w:rsidR="00726ED9" w:rsidRPr="00A52B81" w:rsidRDefault="00726ED9" w:rsidP="004163EA">
      <w:pPr>
        <w:pStyle w:val="ListParagraph"/>
        <w:numPr>
          <w:ilvl w:val="0"/>
          <w:numId w:val="25"/>
        </w:num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týká se základních lidských práv a svobod, např. muslimských žen</w:t>
      </w:r>
    </w:p>
    <w:p w:rsidR="00726ED9" w:rsidRPr="00A52B81" w:rsidRDefault="00726ED9" w:rsidP="004163EA">
      <w:pPr>
        <w:pStyle w:val="Heading2"/>
        <w:rPr>
          <w:rFonts w:ascii="Times New Roman" w:hAnsi="Times New Roman"/>
          <w:lang w:val="pt-BR"/>
        </w:rPr>
      </w:pPr>
      <w:r w:rsidRPr="00A52B81">
        <w:rPr>
          <w:rFonts w:ascii="Times New Roman" w:hAnsi="Times New Roman"/>
          <w:lang w:val="pt-BR"/>
        </w:rPr>
        <w:t>Šovinismus:</w:t>
      </w:r>
    </w:p>
    <w:p w:rsidR="00726ED9" w:rsidRDefault="00726ED9" w:rsidP="004163EA">
      <w:pPr>
        <w:pStyle w:val="ListParagraph"/>
        <w:numPr>
          <w:ilvl w:val="0"/>
          <w:numId w:val="26"/>
        </w:numPr>
        <w:rPr>
          <w:rFonts w:ascii="Times New Roman" w:hAnsi="Times New Roman"/>
          <w:lang w:val="pt-BR"/>
        </w:rPr>
      </w:pPr>
      <w:r w:rsidRPr="00A52B81">
        <w:rPr>
          <w:rFonts w:ascii="Times New Roman" w:hAnsi="Times New Roman"/>
          <w:lang w:val="pt-BR"/>
        </w:rPr>
        <w:t>víra v nadřazenost 1 národa, nenávist vůči jiným národům</w:t>
      </w:r>
    </w:p>
    <w:p w:rsidR="00726ED9" w:rsidRPr="00A52B81" w:rsidRDefault="00726ED9" w:rsidP="004163EA">
      <w:pPr>
        <w:pStyle w:val="ListParagraph"/>
        <w:numPr>
          <w:ilvl w:val="0"/>
          <w:numId w:val="26"/>
        </w:num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 xml:space="preserve"> vyhraněný nacionalismus</w:t>
      </w:r>
    </w:p>
    <w:p w:rsidR="00726ED9" w:rsidRPr="00A52B81" w:rsidRDefault="00726ED9" w:rsidP="004163EA">
      <w:pPr>
        <w:pStyle w:val="ListParagraph"/>
        <w:numPr>
          <w:ilvl w:val="0"/>
          <w:numId w:val="26"/>
        </w:numPr>
        <w:rPr>
          <w:rFonts w:ascii="Times New Roman" w:hAnsi="Times New Roman"/>
          <w:lang w:val="pt-BR"/>
        </w:rPr>
      </w:pPr>
      <w:r w:rsidRPr="00A52B81">
        <w:rPr>
          <w:rFonts w:ascii="Times New Roman" w:hAnsi="Times New Roman"/>
          <w:lang w:val="pt-BR"/>
        </w:rPr>
        <w:t>dnes-víra v nadřazenost nějakého subjektu(rasa, pohlaví, druh,...)</w:t>
      </w:r>
    </w:p>
    <w:p w:rsidR="00726ED9" w:rsidRPr="00A52B81" w:rsidRDefault="00726ED9" w:rsidP="004163EA">
      <w:pPr>
        <w:pStyle w:val="Heading2"/>
        <w:rPr>
          <w:rFonts w:ascii="Times New Roman" w:hAnsi="Times New Roman"/>
          <w:lang w:val="pt-BR"/>
        </w:rPr>
      </w:pPr>
      <w:r w:rsidRPr="00A52B81">
        <w:rPr>
          <w:rFonts w:ascii="Times New Roman" w:hAnsi="Times New Roman"/>
          <w:lang w:val="pt-BR"/>
        </w:rPr>
        <w:t>Komunismus:</w:t>
      </w:r>
    </w:p>
    <w:p w:rsidR="00726ED9" w:rsidRDefault="00726ED9" w:rsidP="008340F9">
      <w:pPr>
        <w:pStyle w:val="ListParagraph"/>
        <w:numPr>
          <w:ilvl w:val="0"/>
          <w:numId w:val="27"/>
        </w:numPr>
        <w:rPr>
          <w:rFonts w:ascii="Times New Roman" w:hAnsi="Times New Roman"/>
          <w:lang w:val="pt-BR"/>
        </w:rPr>
      </w:pPr>
      <w:r w:rsidRPr="00A52B81">
        <w:rPr>
          <w:rFonts w:ascii="Times New Roman" w:hAnsi="Times New Roman"/>
          <w:lang w:val="pt-BR"/>
        </w:rPr>
        <w:t>ideologie vycházející z radikálního kritismu</w:t>
      </w:r>
    </w:p>
    <w:p w:rsidR="00726ED9" w:rsidRPr="00A52B81" w:rsidRDefault="00726ED9" w:rsidP="008340F9">
      <w:pPr>
        <w:pStyle w:val="ListParagraph"/>
        <w:numPr>
          <w:ilvl w:val="0"/>
          <w:numId w:val="27"/>
        </w:num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levicový proud, dělnická třída by měla být zájmem všech</w:t>
      </w:r>
    </w:p>
    <w:p w:rsidR="00726ED9" w:rsidRPr="00A52B81" w:rsidRDefault="00726ED9" w:rsidP="004163EA">
      <w:pPr>
        <w:pStyle w:val="ListParagraph"/>
        <w:numPr>
          <w:ilvl w:val="0"/>
          <w:numId w:val="27"/>
        </w:numPr>
        <w:rPr>
          <w:rFonts w:ascii="Times New Roman" w:hAnsi="Times New Roman"/>
          <w:lang w:val="pt-BR"/>
        </w:rPr>
      </w:pPr>
      <w:r w:rsidRPr="00A52B81">
        <w:rPr>
          <w:rFonts w:ascii="Times New Roman" w:hAnsi="Times New Roman"/>
          <w:lang w:val="pt-BR"/>
        </w:rPr>
        <w:t>19.st.-K-Marx, Engels; 20.st.-Lenin</w:t>
      </w:r>
    </w:p>
    <w:p w:rsidR="00726ED9" w:rsidRPr="00A52B81" w:rsidRDefault="00726ED9" w:rsidP="004163EA">
      <w:pPr>
        <w:pStyle w:val="Heading2"/>
        <w:rPr>
          <w:rFonts w:ascii="Times New Roman" w:hAnsi="Times New Roman"/>
          <w:lang w:val="pt-BR"/>
        </w:rPr>
      </w:pPr>
      <w:r w:rsidRPr="00A52B81">
        <w:rPr>
          <w:rFonts w:ascii="Times New Roman" w:hAnsi="Times New Roman"/>
          <w:lang w:val="pt-BR"/>
        </w:rPr>
        <w:t>Enviromentalismus:</w:t>
      </w:r>
    </w:p>
    <w:p w:rsidR="00726ED9" w:rsidRDefault="00726ED9" w:rsidP="004163EA">
      <w:pPr>
        <w:pStyle w:val="ListParagraph"/>
        <w:numPr>
          <w:ilvl w:val="0"/>
          <w:numId w:val="28"/>
        </w:numPr>
        <w:rPr>
          <w:rFonts w:ascii="Times New Roman" w:hAnsi="Times New Roman"/>
          <w:lang w:val="pt-BR"/>
        </w:rPr>
      </w:pPr>
      <w:r w:rsidRPr="00A52B81">
        <w:rPr>
          <w:rFonts w:ascii="Times New Roman" w:hAnsi="Times New Roman"/>
          <w:lang w:val="pt-BR"/>
        </w:rPr>
        <w:t>ideologie nebo hnutí, která chce zlepšit a ochránit životní prostředí</w:t>
      </w:r>
    </w:p>
    <w:p w:rsidR="00726ED9" w:rsidRDefault="00726ED9" w:rsidP="004163EA">
      <w:pPr>
        <w:pStyle w:val="ListParagraph"/>
        <w:numPr>
          <w:ilvl w:val="0"/>
          <w:numId w:val="28"/>
        </w:num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jejich cílem je změnit politické, ekonomické a společenské mechanismy, které brání chránit životní prostředí</w:t>
      </w:r>
    </w:p>
    <w:p w:rsidR="00726ED9" w:rsidRPr="00A52B81" w:rsidRDefault="00726ED9" w:rsidP="004163EA">
      <w:pPr>
        <w:pStyle w:val="ListParagraph"/>
        <w:numPr>
          <w:ilvl w:val="0"/>
          <w:numId w:val="28"/>
        </w:numPr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staví se do opozice k liberalismu a marxismu, označují je za ideologie industriální</w:t>
      </w:r>
    </w:p>
    <w:p w:rsidR="00726ED9" w:rsidRPr="00A52B81" w:rsidRDefault="00726ED9" w:rsidP="004163EA">
      <w:pPr>
        <w:pStyle w:val="ListParagraph"/>
        <w:numPr>
          <w:ilvl w:val="0"/>
          <w:numId w:val="28"/>
        </w:numPr>
        <w:rPr>
          <w:rFonts w:ascii="Times New Roman" w:hAnsi="Times New Roman"/>
          <w:lang w:val="pt-BR"/>
        </w:rPr>
      </w:pPr>
      <w:r w:rsidRPr="00A52B81">
        <w:rPr>
          <w:rFonts w:ascii="Times New Roman" w:hAnsi="Times New Roman"/>
          <w:lang w:val="pt-BR"/>
        </w:rPr>
        <w:t>20.st.; Leopold Aldo</w:t>
      </w:r>
    </w:p>
    <w:p w:rsidR="00726ED9" w:rsidRPr="00A52B81" w:rsidRDefault="00726ED9" w:rsidP="004163EA">
      <w:pPr>
        <w:pStyle w:val="Heading2"/>
        <w:rPr>
          <w:rFonts w:ascii="Times New Roman" w:hAnsi="Times New Roman"/>
          <w:lang w:val="pt-BR"/>
        </w:rPr>
      </w:pPr>
      <w:r w:rsidRPr="00A52B81">
        <w:rPr>
          <w:rFonts w:ascii="Times New Roman" w:hAnsi="Times New Roman"/>
          <w:lang w:val="pt-BR"/>
        </w:rPr>
        <w:t>Nacionalismus:</w:t>
      </w:r>
    </w:p>
    <w:p w:rsidR="00726ED9" w:rsidRPr="00A52B81" w:rsidRDefault="00726ED9" w:rsidP="004163EA">
      <w:pPr>
        <w:pStyle w:val="ListParagraph"/>
        <w:numPr>
          <w:ilvl w:val="0"/>
          <w:numId w:val="29"/>
        </w:numPr>
        <w:rPr>
          <w:rFonts w:ascii="Times New Roman" w:hAnsi="Times New Roman"/>
          <w:lang w:val="pt-BR"/>
        </w:rPr>
      </w:pPr>
      <w:r w:rsidRPr="00A52B81">
        <w:rPr>
          <w:rFonts w:ascii="Times New Roman" w:hAnsi="Times New Roman"/>
          <w:lang w:val="pt-BR"/>
        </w:rPr>
        <w:t>nacio – národ</w:t>
      </w:r>
    </w:p>
    <w:p w:rsidR="00726ED9" w:rsidRPr="00A52B81" w:rsidRDefault="00726ED9" w:rsidP="004163EA">
      <w:pPr>
        <w:pStyle w:val="ListParagraph"/>
        <w:numPr>
          <w:ilvl w:val="0"/>
          <w:numId w:val="29"/>
        </w:numPr>
        <w:rPr>
          <w:rFonts w:ascii="Times New Roman" w:hAnsi="Times New Roman"/>
          <w:lang w:val="pt-BR"/>
        </w:rPr>
      </w:pPr>
      <w:r w:rsidRPr="00A52B81">
        <w:rPr>
          <w:rFonts w:ascii="Times New Roman" w:hAnsi="Times New Roman"/>
          <w:lang w:val="pt-BR"/>
        </w:rPr>
        <w:t>ideologie slova národ</w:t>
      </w:r>
    </w:p>
    <w:p w:rsidR="00726ED9" w:rsidRPr="00A52B81" w:rsidRDefault="00726ED9" w:rsidP="004163EA">
      <w:pPr>
        <w:pStyle w:val="ListParagraph"/>
        <w:numPr>
          <w:ilvl w:val="0"/>
          <w:numId w:val="29"/>
        </w:numPr>
        <w:rPr>
          <w:rFonts w:ascii="Times New Roman" w:hAnsi="Times New Roman"/>
          <w:lang w:val="pt-BR"/>
        </w:rPr>
      </w:pPr>
      <w:r w:rsidRPr="00A52B81">
        <w:rPr>
          <w:rFonts w:ascii="Times New Roman" w:hAnsi="Times New Roman"/>
          <w:lang w:val="pt-BR"/>
        </w:rPr>
        <w:t>zdůrazňuje význam vlastního národa, přesvědčena o vyjímečnosti vládního národa a upřednostňuje zájmy</w:t>
      </w:r>
    </w:p>
    <w:p w:rsidR="00726ED9" w:rsidRPr="00A52B81" w:rsidRDefault="00726ED9" w:rsidP="004163EA">
      <w:pPr>
        <w:pStyle w:val="ListParagraph"/>
        <w:numPr>
          <w:ilvl w:val="0"/>
          <w:numId w:val="29"/>
        </w:numPr>
        <w:jc w:val="both"/>
        <w:rPr>
          <w:rFonts w:ascii="Times New Roman" w:hAnsi="Times New Roman"/>
          <w:lang w:val="pt-BR"/>
        </w:rPr>
      </w:pPr>
      <w:r w:rsidRPr="00A52B81">
        <w:rPr>
          <w:rFonts w:ascii="Times New Roman" w:hAnsi="Times New Roman"/>
          <w:lang w:val="pt-BR"/>
        </w:rPr>
        <w:t>klade důraz na zvyky, tradice, jazky, kulturu</w:t>
      </w:r>
    </w:p>
    <w:p w:rsidR="00726ED9" w:rsidRPr="00A52B81" w:rsidRDefault="00726ED9" w:rsidP="004163EA">
      <w:pPr>
        <w:pStyle w:val="ListParagraph"/>
        <w:numPr>
          <w:ilvl w:val="0"/>
          <w:numId w:val="29"/>
        </w:numPr>
        <w:jc w:val="both"/>
        <w:rPr>
          <w:rFonts w:ascii="Times New Roman" w:hAnsi="Times New Roman"/>
          <w:lang w:val="pt-BR"/>
        </w:rPr>
      </w:pPr>
      <w:r w:rsidRPr="00A52B81">
        <w:rPr>
          <w:rFonts w:ascii="Times New Roman" w:hAnsi="Times New Roman"/>
          <w:lang w:val="pt-BR"/>
        </w:rPr>
        <w:t>vznik v 18. století Francie, Itálie, Německo</w:t>
      </w:r>
    </w:p>
    <w:p w:rsidR="00726ED9" w:rsidRPr="00A52B81" w:rsidRDefault="00726ED9" w:rsidP="004163EA">
      <w:pPr>
        <w:pStyle w:val="ListParagraph"/>
        <w:numPr>
          <w:ilvl w:val="0"/>
          <w:numId w:val="29"/>
        </w:numPr>
        <w:jc w:val="both"/>
        <w:rPr>
          <w:rFonts w:ascii="Times New Roman" w:hAnsi="Times New Roman"/>
          <w:lang w:val="pt-BR"/>
        </w:rPr>
      </w:pPr>
      <w:r w:rsidRPr="00A52B81">
        <w:rPr>
          <w:rFonts w:ascii="Times New Roman" w:hAnsi="Times New Roman"/>
          <w:lang w:val="pt-BR"/>
        </w:rPr>
        <w:t>Francie – právo každéh</w:t>
      </w:r>
      <w:r>
        <w:rPr>
          <w:rFonts w:ascii="Times New Roman" w:hAnsi="Times New Roman"/>
          <w:lang w:val="pt-BR"/>
        </w:rPr>
        <w:t>o národa na sebeurčení</w:t>
      </w:r>
    </w:p>
    <w:p w:rsidR="00726ED9" w:rsidRPr="00A52B81" w:rsidRDefault="00726ED9" w:rsidP="004163EA">
      <w:pPr>
        <w:pStyle w:val="ListParagraph"/>
        <w:numPr>
          <w:ilvl w:val="0"/>
          <w:numId w:val="29"/>
        </w:numPr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v politcké oblasti usiluje o vytvoření silného státu</w:t>
      </w:r>
    </w:p>
    <w:p w:rsidR="00726ED9" w:rsidRPr="00A52B81" w:rsidRDefault="00726ED9" w:rsidP="004163EA">
      <w:pPr>
        <w:pStyle w:val="ListParagraph"/>
        <w:numPr>
          <w:ilvl w:val="0"/>
          <w:numId w:val="29"/>
        </w:numPr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v ekonomické oblasti zaměřený proti zahraničnímu kapitálu</w:t>
      </w:r>
    </w:p>
    <w:p w:rsidR="00726ED9" w:rsidRPr="00A52B81" w:rsidRDefault="00726ED9" w:rsidP="004163EA">
      <w:pPr>
        <w:pStyle w:val="ListParagraph"/>
        <w:numPr>
          <w:ilvl w:val="0"/>
          <w:numId w:val="29"/>
        </w:numPr>
        <w:jc w:val="both"/>
        <w:rPr>
          <w:rFonts w:ascii="Times New Roman" w:hAnsi="Times New Roman"/>
          <w:lang w:val="pt-BR"/>
        </w:rPr>
      </w:pPr>
      <w:r>
        <w:rPr>
          <w:rFonts w:ascii="Times New Roman" w:hAnsi="Times New Roman"/>
          <w:lang w:val="pt-BR"/>
        </w:rPr>
        <w:t>v kulturní oblastí se snaží o emancipaci a budování národního povědomí</w:t>
      </w:r>
    </w:p>
    <w:p w:rsidR="00726ED9" w:rsidRPr="00A52B81" w:rsidRDefault="00726ED9" w:rsidP="004163EA">
      <w:pPr>
        <w:pStyle w:val="ListParagraph"/>
        <w:numPr>
          <w:ilvl w:val="0"/>
          <w:numId w:val="29"/>
        </w:numPr>
        <w:jc w:val="both"/>
        <w:rPr>
          <w:rFonts w:ascii="Times New Roman" w:hAnsi="Times New Roman"/>
          <w:lang w:val="pt-BR"/>
        </w:rPr>
      </w:pPr>
      <w:r w:rsidRPr="00A52B81">
        <w:rPr>
          <w:rFonts w:ascii="Times New Roman" w:hAnsi="Times New Roman"/>
          <w:lang w:val="pt-BR"/>
        </w:rPr>
        <w:t>teoretici: J. G. Herder; J. Masini</w:t>
      </w:r>
    </w:p>
    <w:p w:rsidR="00726ED9" w:rsidRPr="00A52B81" w:rsidRDefault="00726ED9" w:rsidP="004163EA">
      <w:pPr>
        <w:rPr>
          <w:rFonts w:ascii="Times New Roman" w:hAnsi="Times New Roman"/>
          <w:color w:val="C00000"/>
          <w:lang w:val="pt-BR"/>
        </w:rPr>
      </w:pPr>
    </w:p>
    <w:p w:rsidR="00726ED9" w:rsidRPr="00A52B81" w:rsidRDefault="00726ED9" w:rsidP="008A1F01">
      <w:pPr>
        <w:rPr>
          <w:rFonts w:ascii="Times New Roman" w:hAnsi="Times New Roman"/>
          <w:lang w:val="pt-BR"/>
        </w:rPr>
      </w:pPr>
    </w:p>
    <w:p w:rsidR="00726ED9" w:rsidRPr="00A52B81" w:rsidRDefault="00726ED9" w:rsidP="008A1F01">
      <w:pPr>
        <w:rPr>
          <w:rFonts w:ascii="Times New Roman" w:hAnsi="Times New Roman"/>
          <w:lang w:val="pt-BR"/>
        </w:rPr>
      </w:pPr>
    </w:p>
    <w:p w:rsidR="00726ED9" w:rsidRPr="00A52B81" w:rsidRDefault="00726ED9" w:rsidP="008A1F01">
      <w:pPr>
        <w:rPr>
          <w:rFonts w:ascii="Times New Roman" w:hAnsi="Times New Roman"/>
        </w:rPr>
      </w:pPr>
    </w:p>
    <w:p w:rsidR="00726ED9" w:rsidRPr="00A52B81" w:rsidRDefault="00726ED9" w:rsidP="00700B0E">
      <w:pPr>
        <w:rPr>
          <w:rFonts w:ascii="Times New Roman" w:hAnsi="Times New Roman"/>
        </w:rPr>
      </w:pPr>
    </w:p>
    <w:p w:rsidR="00726ED9" w:rsidRPr="00A52B81" w:rsidRDefault="00726ED9" w:rsidP="00C054E3">
      <w:pPr>
        <w:rPr>
          <w:rFonts w:ascii="Times New Roman" w:hAnsi="Times New Roman"/>
        </w:rPr>
      </w:pPr>
    </w:p>
    <w:sectPr w:rsidR="00726ED9" w:rsidRPr="00A52B81" w:rsidSect="00814BB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EC21B14"/>
    <w:lvl w:ilvl="0">
      <w:numFmt w:val="bullet"/>
      <w:lvlText w:val="*"/>
      <w:lvlJc w:val="left"/>
    </w:lvl>
  </w:abstractNum>
  <w:abstractNum w:abstractNumId="1">
    <w:nsid w:val="01053B2A"/>
    <w:multiLevelType w:val="hybridMultilevel"/>
    <w:tmpl w:val="F36E87B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3F4917"/>
    <w:multiLevelType w:val="hybridMultilevel"/>
    <w:tmpl w:val="CFE405E6"/>
    <w:lvl w:ilvl="0" w:tplc="BA445508">
      <w:start w:val="1"/>
      <w:numFmt w:val="decimal"/>
      <w:lvlText w:val="%1)"/>
      <w:lvlJc w:val="left"/>
      <w:pPr>
        <w:ind w:left="720" w:hanging="360"/>
      </w:pPr>
      <w:rPr>
        <w:rFonts w:cs="Times New Roman"/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083D49F8"/>
    <w:multiLevelType w:val="hybridMultilevel"/>
    <w:tmpl w:val="E1F4E084"/>
    <w:lvl w:ilvl="0" w:tplc="54CA58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6203C0"/>
    <w:multiLevelType w:val="hybridMultilevel"/>
    <w:tmpl w:val="01240BB8"/>
    <w:lvl w:ilvl="0" w:tplc="54CA58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B6142C1"/>
    <w:multiLevelType w:val="hybridMultilevel"/>
    <w:tmpl w:val="323808F8"/>
    <w:lvl w:ilvl="0" w:tplc="0405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10670462"/>
    <w:multiLevelType w:val="hybridMultilevel"/>
    <w:tmpl w:val="CB04FCA0"/>
    <w:lvl w:ilvl="0" w:tplc="54CA58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EB1FC7"/>
    <w:multiLevelType w:val="hybridMultilevel"/>
    <w:tmpl w:val="7AA8168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A10260"/>
    <w:multiLevelType w:val="hybridMultilevel"/>
    <w:tmpl w:val="B6EE666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9E7772A"/>
    <w:multiLevelType w:val="hybridMultilevel"/>
    <w:tmpl w:val="DB34F230"/>
    <w:lvl w:ilvl="0" w:tplc="0405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1CB03FFB"/>
    <w:multiLevelType w:val="hybridMultilevel"/>
    <w:tmpl w:val="A4ACDAAA"/>
    <w:lvl w:ilvl="0" w:tplc="54CA58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3C14EC"/>
    <w:multiLevelType w:val="hybridMultilevel"/>
    <w:tmpl w:val="8ECE20BE"/>
    <w:lvl w:ilvl="0" w:tplc="0405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24905FAC"/>
    <w:multiLevelType w:val="hybridMultilevel"/>
    <w:tmpl w:val="10CA953C"/>
    <w:lvl w:ilvl="0" w:tplc="0405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>
    <w:nsid w:val="24F86E9F"/>
    <w:multiLevelType w:val="hybridMultilevel"/>
    <w:tmpl w:val="40CC446A"/>
    <w:lvl w:ilvl="0" w:tplc="04050017">
      <w:start w:val="1"/>
      <w:numFmt w:val="lowerLetter"/>
      <w:lvlText w:val="%1)"/>
      <w:lvlJc w:val="left"/>
      <w:pPr>
        <w:ind w:left="1440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3600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760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  <w:rPr>
        <w:rFonts w:cs="Times New Roman"/>
      </w:rPr>
    </w:lvl>
  </w:abstractNum>
  <w:abstractNum w:abstractNumId="14">
    <w:nsid w:val="28714485"/>
    <w:multiLevelType w:val="hybridMultilevel"/>
    <w:tmpl w:val="A81CD3A8"/>
    <w:lvl w:ilvl="0" w:tplc="54CA58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442048"/>
    <w:multiLevelType w:val="hybridMultilevel"/>
    <w:tmpl w:val="9A16C7DC"/>
    <w:lvl w:ilvl="0" w:tplc="0405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0F6B5B"/>
    <w:multiLevelType w:val="hybridMultilevel"/>
    <w:tmpl w:val="99DAEC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36B1A04"/>
    <w:multiLevelType w:val="hybridMultilevel"/>
    <w:tmpl w:val="9F700B80"/>
    <w:lvl w:ilvl="0" w:tplc="54CA58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065CFA"/>
    <w:multiLevelType w:val="hybridMultilevel"/>
    <w:tmpl w:val="5A863D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A706DF0"/>
    <w:multiLevelType w:val="hybridMultilevel"/>
    <w:tmpl w:val="9932BD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C5066E5"/>
    <w:multiLevelType w:val="hybridMultilevel"/>
    <w:tmpl w:val="780281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9D56FD"/>
    <w:multiLevelType w:val="hybridMultilevel"/>
    <w:tmpl w:val="C9E61B4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5625EC6"/>
    <w:multiLevelType w:val="hybridMultilevel"/>
    <w:tmpl w:val="5896F8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84524B8"/>
    <w:multiLevelType w:val="hybridMultilevel"/>
    <w:tmpl w:val="AD38CD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B7138B8"/>
    <w:multiLevelType w:val="hybridMultilevel"/>
    <w:tmpl w:val="72C8CF98"/>
    <w:lvl w:ilvl="0" w:tplc="878CA9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B47269"/>
    <w:multiLevelType w:val="hybridMultilevel"/>
    <w:tmpl w:val="C9509A08"/>
    <w:lvl w:ilvl="0" w:tplc="04050017">
      <w:start w:val="1"/>
      <w:numFmt w:val="lowerLetter"/>
      <w:lvlText w:val="%1)"/>
      <w:lvlJc w:val="left"/>
      <w:pPr>
        <w:tabs>
          <w:tab w:val="num" w:pos="2136"/>
        </w:tabs>
        <w:ind w:left="2136" w:hanging="360"/>
      </w:pPr>
      <w:rPr>
        <w:rFonts w:cs="Times New Roman"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  <w:rPr>
        <w:rFonts w:cs="Times New Roman"/>
      </w:rPr>
    </w:lvl>
  </w:abstractNum>
  <w:abstractNum w:abstractNumId="26">
    <w:nsid w:val="64F26F61"/>
    <w:multiLevelType w:val="hybridMultilevel"/>
    <w:tmpl w:val="D084D970"/>
    <w:lvl w:ilvl="0" w:tplc="C9E8551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62031CF"/>
    <w:multiLevelType w:val="hybridMultilevel"/>
    <w:tmpl w:val="0462874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D241E5"/>
    <w:multiLevelType w:val="hybridMultilevel"/>
    <w:tmpl w:val="7BE0C6CC"/>
    <w:lvl w:ilvl="0" w:tplc="54CA58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98568D"/>
    <w:multiLevelType w:val="hybridMultilevel"/>
    <w:tmpl w:val="50261812"/>
    <w:lvl w:ilvl="0" w:tplc="878CA90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66312F"/>
    <w:multiLevelType w:val="hybridMultilevel"/>
    <w:tmpl w:val="494C5D8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4A0508"/>
    <w:multiLevelType w:val="hybridMultilevel"/>
    <w:tmpl w:val="7380556A"/>
    <w:lvl w:ilvl="0" w:tplc="54CA58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E99011A"/>
    <w:multiLevelType w:val="hybridMultilevel"/>
    <w:tmpl w:val="CE309954"/>
    <w:lvl w:ilvl="0" w:tplc="04050011">
      <w:start w:val="1"/>
      <w:numFmt w:val="decimal"/>
      <w:lvlText w:val="%1)"/>
      <w:lvlJc w:val="left"/>
      <w:pPr>
        <w:ind w:left="756" w:hanging="360"/>
      </w:pPr>
      <w:rPr>
        <w:rFonts w:cs="Times New Roman"/>
      </w:rPr>
    </w:lvl>
    <w:lvl w:ilvl="1" w:tplc="04050019" w:tentative="1">
      <w:start w:val="1"/>
      <w:numFmt w:val="lowerLetter"/>
      <w:lvlText w:val="%2."/>
      <w:lvlJc w:val="left"/>
      <w:pPr>
        <w:ind w:left="1476" w:hanging="360"/>
      </w:pPr>
      <w:rPr>
        <w:rFonts w:cs="Times New Roman"/>
      </w:rPr>
    </w:lvl>
    <w:lvl w:ilvl="2" w:tplc="0405001B" w:tentative="1">
      <w:start w:val="1"/>
      <w:numFmt w:val="lowerRoman"/>
      <w:lvlText w:val="%3."/>
      <w:lvlJc w:val="right"/>
      <w:pPr>
        <w:ind w:left="2196" w:hanging="180"/>
      </w:pPr>
      <w:rPr>
        <w:rFonts w:cs="Times New Roman"/>
      </w:rPr>
    </w:lvl>
    <w:lvl w:ilvl="3" w:tplc="0405000F" w:tentative="1">
      <w:start w:val="1"/>
      <w:numFmt w:val="decimal"/>
      <w:lvlText w:val="%4."/>
      <w:lvlJc w:val="left"/>
      <w:pPr>
        <w:ind w:left="2916" w:hanging="360"/>
      </w:pPr>
      <w:rPr>
        <w:rFonts w:cs="Times New Roman"/>
      </w:rPr>
    </w:lvl>
    <w:lvl w:ilvl="4" w:tplc="04050019" w:tentative="1">
      <w:start w:val="1"/>
      <w:numFmt w:val="lowerLetter"/>
      <w:lvlText w:val="%5."/>
      <w:lvlJc w:val="left"/>
      <w:pPr>
        <w:ind w:left="3636" w:hanging="360"/>
      </w:pPr>
      <w:rPr>
        <w:rFonts w:cs="Times New Roman"/>
      </w:rPr>
    </w:lvl>
    <w:lvl w:ilvl="5" w:tplc="0405001B" w:tentative="1">
      <w:start w:val="1"/>
      <w:numFmt w:val="lowerRoman"/>
      <w:lvlText w:val="%6."/>
      <w:lvlJc w:val="right"/>
      <w:pPr>
        <w:ind w:left="4356" w:hanging="180"/>
      </w:pPr>
      <w:rPr>
        <w:rFonts w:cs="Times New Roman"/>
      </w:rPr>
    </w:lvl>
    <w:lvl w:ilvl="6" w:tplc="0405000F" w:tentative="1">
      <w:start w:val="1"/>
      <w:numFmt w:val="decimal"/>
      <w:lvlText w:val="%7."/>
      <w:lvlJc w:val="left"/>
      <w:pPr>
        <w:ind w:left="5076" w:hanging="360"/>
      </w:pPr>
      <w:rPr>
        <w:rFonts w:cs="Times New Roman"/>
      </w:rPr>
    </w:lvl>
    <w:lvl w:ilvl="7" w:tplc="04050019" w:tentative="1">
      <w:start w:val="1"/>
      <w:numFmt w:val="lowerLetter"/>
      <w:lvlText w:val="%8."/>
      <w:lvlJc w:val="left"/>
      <w:pPr>
        <w:ind w:left="5796" w:hanging="360"/>
      </w:pPr>
      <w:rPr>
        <w:rFonts w:cs="Times New Roman"/>
      </w:rPr>
    </w:lvl>
    <w:lvl w:ilvl="8" w:tplc="0405001B" w:tentative="1">
      <w:start w:val="1"/>
      <w:numFmt w:val="lowerRoman"/>
      <w:lvlText w:val="%9."/>
      <w:lvlJc w:val="right"/>
      <w:pPr>
        <w:ind w:left="6516" w:hanging="180"/>
      </w:pPr>
      <w:rPr>
        <w:rFonts w:cs="Times New Roman"/>
      </w:rPr>
    </w:lvl>
  </w:abstractNum>
  <w:num w:numId="1">
    <w:abstractNumId w:val="24"/>
  </w:num>
  <w:num w:numId="2">
    <w:abstractNumId w:val="22"/>
  </w:num>
  <w:num w:numId="3">
    <w:abstractNumId w:val="20"/>
  </w:num>
  <w:num w:numId="4">
    <w:abstractNumId w:val="30"/>
  </w:num>
  <w:num w:numId="5">
    <w:abstractNumId w:val="2"/>
  </w:num>
  <w:num w:numId="6">
    <w:abstractNumId w:val="12"/>
  </w:num>
  <w:num w:numId="7">
    <w:abstractNumId w:val="5"/>
  </w:num>
  <w:num w:numId="8">
    <w:abstractNumId w:val="19"/>
  </w:num>
  <w:num w:numId="9">
    <w:abstractNumId w:val="13"/>
  </w:num>
  <w:num w:numId="10">
    <w:abstractNumId w:val="23"/>
  </w:num>
  <w:num w:numId="1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12">
    <w:abstractNumId w:val="29"/>
  </w:num>
  <w:num w:numId="13">
    <w:abstractNumId w:val="32"/>
  </w:num>
  <w:num w:numId="14">
    <w:abstractNumId w:val="1"/>
  </w:num>
  <w:num w:numId="15">
    <w:abstractNumId w:val="11"/>
  </w:num>
  <w:num w:numId="16">
    <w:abstractNumId w:val="8"/>
  </w:num>
  <w:num w:numId="17">
    <w:abstractNumId w:val="21"/>
  </w:num>
  <w:num w:numId="18">
    <w:abstractNumId w:val="27"/>
  </w:num>
  <w:num w:numId="19">
    <w:abstractNumId w:val="16"/>
  </w:num>
  <w:num w:numId="20">
    <w:abstractNumId w:val="7"/>
  </w:num>
  <w:num w:numId="21">
    <w:abstractNumId w:val="18"/>
  </w:num>
  <w:num w:numId="22">
    <w:abstractNumId w:val="31"/>
  </w:num>
  <w:num w:numId="23">
    <w:abstractNumId w:val="28"/>
  </w:num>
  <w:num w:numId="24">
    <w:abstractNumId w:val="6"/>
  </w:num>
  <w:num w:numId="25">
    <w:abstractNumId w:val="14"/>
  </w:num>
  <w:num w:numId="26">
    <w:abstractNumId w:val="17"/>
  </w:num>
  <w:num w:numId="27">
    <w:abstractNumId w:val="4"/>
  </w:num>
  <w:num w:numId="28">
    <w:abstractNumId w:val="10"/>
  </w:num>
  <w:num w:numId="29">
    <w:abstractNumId w:val="3"/>
  </w:num>
  <w:num w:numId="30">
    <w:abstractNumId w:val="25"/>
  </w:num>
  <w:num w:numId="31">
    <w:abstractNumId w:val="26"/>
  </w:num>
  <w:num w:numId="32">
    <w:abstractNumId w:val="9"/>
  </w:num>
  <w:num w:numId="33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054E3"/>
    <w:rsid w:val="00031565"/>
    <w:rsid w:val="000C4C66"/>
    <w:rsid w:val="00144CB2"/>
    <w:rsid w:val="001D4514"/>
    <w:rsid w:val="001E7D9C"/>
    <w:rsid w:val="0020392F"/>
    <w:rsid w:val="0031154C"/>
    <w:rsid w:val="00375160"/>
    <w:rsid w:val="003F3DC0"/>
    <w:rsid w:val="00401D4E"/>
    <w:rsid w:val="004163EA"/>
    <w:rsid w:val="00416423"/>
    <w:rsid w:val="00547F66"/>
    <w:rsid w:val="00596DBF"/>
    <w:rsid w:val="005E5673"/>
    <w:rsid w:val="00623AA9"/>
    <w:rsid w:val="006D2FEE"/>
    <w:rsid w:val="00700B0E"/>
    <w:rsid w:val="00726ED9"/>
    <w:rsid w:val="007C1E40"/>
    <w:rsid w:val="00814BBE"/>
    <w:rsid w:val="008340F9"/>
    <w:rsid w:val="00881D2C"/>
    <w:rsid w:val="008A1F01"/>
    <w:rsid w:val="00953A10"/>
    <w:rsid w:val="00986C6D"/>
    <w:rsid w:val="00A52B81"/>
    <w:rsid w:val="00A747E0"/>
    <w:rsid w:val="00B35E72"/>
    <w:rsid w:val="00B61C75"/>
    <w:rsid w:val="00B810DB"/>
    <w:rsid w:val="00BB6C8D"/>
    <w:rsid w:val="00C054E3"/>
    <w:rsid w:val="00C14D7C"/>
    <w:rsid w:val="00CD6B23"/>
    <w:rsid w:val="00D36C29"/>
    <w:rsid w:val="00E07FD8"/>
    <w:rsid w:val="00E23757"/>
    <w:rsid w:val="00E26EEE"/>
    <w:rsid w:val="00F260B9"/>
    <w:rsid w:val="00F376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cs-CZ" w:eastAsia="cs-CZ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54E3"/>
    <w:pPr>
      <w:spacing w:after="160" w:line="259" w:lineRule="auto"/>
    </w:pPr>
    <w:rPr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054E3"/>
    <w:pPr>
      <w:outlineLvl w:val="0"/>
    </w:pPr>
    <w:rPr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9"/>
    <w:qFormat/>
    <w:rsid w:val="00C054E3"/>
    <w:pPr>
      <w:outlineLvl w:val="1"/>
    </w:pPr>
    <w:rPr>
      <w:b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054E3"/>
    <w:rPr>
      <w:rFonts w:cs="Times New Roman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C054E3"/>
    <w:rPr>
      <w:rFonts w:cs="Times New Roman"/>
      <w:b/>
    </w:rPr>
  </w:style>
  <w:style w:type="paragraph" w:styleId="Title">
    <w:name w:val="Title"/>
    <w:basedOn w:val="Normal"/>
    <w:next w:val="Normal"/>
    <w:link w:val="TitleChar"/>
    <w:uiPriority w:val="99"/>
    <w:qFormat/>
    <w:rsid w:val="00C054E3"/>
    <w:pPr>
      <w:jc w:val="center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C054E3"/>
    <w:rPr>
      <w:rFonts w:cs="Times New Roman"/>
      <w:sz w:val="52"/>
      <w:szCs w:val="52"/>
    </w:rPr>
  </w:style>
  <w:style w:type="paragraph" w:styleId="ListParagraph">
    <w:name w:val="List Paragraph"/>
    <w:basedOn w:val="Normal"/>
    <w:uiPriority w:val="99"/>
    <w:qFormat/>
    <w:rsid w:val="00C054E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5</Pages>
  <Words>1095</Words>
  <Characters>6464</Characters>
  <Application>Microsoft Office Outlook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18</dc:title>
  <dc:subject/>
  <dc:creator>Dádinka</dc:creator>
  <cp:keywords/>
  <dc:description/>
  <cp:lastModifiedBy>uzivat</cp:lastModifiedBy>
  <cp:revision>3</cp:revision>
  <dcterms:created xsi:type="dcterms:W3CDTF">2017-03-09T21:28:00Z</dcterms:created>
  <dcterms:modified xsi:type="dcterms:W3CDTF">2017-03-09T21:28:00Z</dcterms:modified>
</cp:coreProperties>
</file>