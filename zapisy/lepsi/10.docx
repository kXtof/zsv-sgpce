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853" w:rsidRPr="005F73C9" w:rsidRDefault="00351853" w:rsidP="005F73C9">
      <w:pPr>
        <w:keepNext/>
        <w:keepLines/>
        <w:spacing w:before="480" w:after="0"/>
        <w:rPr>
          <w:rFonts w:ascii="Times New Roman" w:hAnsi="Times New Roman"/>
          <w:b/>
          <w:sz w:val="56"/>
        </w:rPr>
      </w:pPr>
      <w:r>
        <w:rPr>
          <w:rFonts w:ascii="Times New Roman" w:hAnsi="Times New Roman"/>
          <w:b/>
          <w:sz w:val="56"/>
        </w:rPr>
        <w:t xml:space="preserve">          </w:t>
      </w:r>
      <w:r w:rsidRPr="00DE6355">
        <w:rPr>
          <w:rFonts w:ascii="Times New Roman" w:hAnsi="Times New Roman"/>
          <w:b/>
          <w:sz w:val="56"/>
        </w:rPr>
        <w:t xml:space="preserve">10. Filosofie </w:t>
      </w:r>
      <w:smartTag w:uri="urn:schemas-microsoft-com:office:smarttags" w:element="metricconverter">
        <w:smartTagPr>
          <w:attr w:name="ProductID" w:val="19. a"/>
        </w:smartTagPr>
        <w:r w:rsidRPr="00DE6355">
          <w:rPr>
            <w:rFonts w:ascii="Times New Roman" w:hAnsi="Times New Roman"/>
            <w:b/>
            <w:sz w:val="56"/>
          </w:rPr>
          <w:t>19. a</w:t>
        </w:r>
      </w:smartTag>
      <w:r w:rsidRPr="00DE6355">
        <w:rPr>
          <w:rFonts w:ascii="Times New Roman" w:hAnsi="Times New Roman"/>
          <w:b/>
          <w:sz w:val="56"/>
        </w:rPr>
        <w:t xml:space="preserve"> 20. století</w:t>
      </w:r>
    </w:p>
    <w:p w:rsidR="00351853" w:rsidRDefault="00351853">
      <w:pPr>
        <w:spacing w:after="0" w:line="240" w:lineRule="auto"/>
        <w:rPr>
          <w:rFonts w:ascii="Times New Roman" w:hAnsi="Times New Roman"/>
          <w:sz w:val="32"/>
        </w:rPr>
      </w:pPr>
    </w:p>
    <w:p w:rsidR="00351853" w:rsidRPr="00AF1739" w:rsidRDefault="00351853" w:rsidP="005F73C9">
      <w:pPr>
        <w:spacing w:after="0" w:line="240" w:lineRule="auto"/>
        <w:rPr>
          <w:rFonts w:ascii="Times New Roman" w:hAnsi="Times New Roman"/>
          <w:sz w:val="32"/>
          <w:u w:val="single"/>
        </w:rPr>
      </w:pPr>
      <w:r w:rsidRPr="00AF1739">
        <w:rPr>
          <w:rFonts w:ascii="Times New Roman" w:hAnsi="Times New Roman"/>
          <w:b/>
          <w:sz w:val="32"/>
          <w:u w:val="single"/>
        </w:rPr>
        <w:t>A) Filosofie 19. století</w:t>
      </w:r>
      <w:r w:rsidRPr="00AF1739">
        <w:rPr>
          <w:rFonts w:ascii="Times New Roman" w:hAnsi="Times New Roman"/>
          <w:sz w:val="32"/>
          <w:u w:val="single"/>
        </w:rPr>
        <w:t xml:space="preserve"> </w:t>
      </w:r>
    </w:p>
    <w:p w:rsidR="00351853" w:rsidRDefault="00351853" w:rsidP="005F73C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4"/>
        </w:rPr>
        <w:t xml:space="preserve"> filozofie reaguje na nejdůležitější spol. události:</w:t>
      </w:r>
    </w:p>
    <w:p w:rsidR="00351853" w:rsidRDefault="00351853" w:rsidP="005F73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odraz VFR</w:t>
      </w:r>
    </w:p>
    <w:p w:rsidR="00351853" w:rsidRDefault="00351853" w:rsidP="005F73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průmyslová revoluce v Anglii (1760 - 1830) </w:t>
      </w:r>
    </w:p>
    <w:p w:rsidR="00351853" w:rsidRDefault="00351853" w:rsidP="005F73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technizace života + orientace společnosti na spol. pokrok, výkon a zisk </w:t>
      </w:r>
    </w:p>
    <w:p w:rsidR="00351853" w:rsidRDefault="00351853" w:rsidP="005F73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reakce na odkaz učení I. Kanta</w:t>
      </w:r>
    </w:p>
    <w:p w:rsidR="00351853" w:rsidRDefault="00351853" w:rsidP="005F73C9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351853" w:rsidRPr="001B14FB" w:rsidRDefault="00351853" w:rsidP="005F73C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1B14FB">
        <w:rPr>
          <w:rFonts w:ascii="Times New Roman" w:hAnsi="Times New Roman"/>
          <w:b/>
          <w:sz w:val="24"/>
          <w:szCs w:val="24"/>
        </w:rPr>
        <w:t>směry</w:t>
      </w:r>
      <w:r w:rsidRPr="005F73C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14FB">
        <w:rPr>
          <w:rFonts w:ascii="Times New Roman" w:hAnsi="Times New Roman"/>
          <w:b/>
          <w:sz w:val="24"/>
          <w:szCs w:val="24"/>
        </w:rPr>
        <w:t>pozitivismus</w:t>
      </w:r>
      <w:r w:rsidRPr="001B14FB">
        <w:rPr>
          <w:rFonts w:ascii="Times New Roman" w:hAnsi="Times New Roman"/>
          <w:b/>
          <w:sz w:val="24"/>
          <w:szCs w:val="24"/>
        </w:rPr>
        <w:tab/>
      </w:r>
      <w:r w:rsidRPr="001B14FB">
        <w:rPr>
          <w:rFonts w:ascii="Times New Roman" w:hAnsi="Times New Roman"/>
          <w:b/>
          <w:sz w:val="24"/>
          <w:szCs w:val="24"/>
        </w:rPr>
        <w:tab/>
      </w:r>
      <w:r w:rsidRPr="001B14FB">
        <w:rPr>
          <w:rFonts w:ascii="Times New Roman" w:hAnsi="Times New Roman"/>
          <w:b/>
          <w:sz w:val="24"/>
          <w:szCs w:val="24"/>
        </w:rPr>
        <w:tab/>
      </w:r>
      <w:r w:rsidRPr="001B14FB">
        <w:rPr>
          <w:rFonts w:ascii="Times New Roman" w:hAnsi="Times New Roman"/>
          <w:b/>
          <w:sz w:val="24"/>
          <w:szCs w:val="24"/>
        </w:rPr>
        <w:tab/>
      </w:r>
      <w:r w:rsidRPr="001B14FB">
        <w:rPr>
          <w:rFonts w:ascii="Times New Roman" w:hAnsi="Times New Roman"/>
          <w:sz w:val="24"/>
          <w:szCs w:val="24"/>
        </w:rPr>
        <w:t>(novokantovství)</w:t>
      </w:r>
    </w:p>
    <w:p w:rsidR="00351853" w:rsidRPr="001B14FB" w:rsidRDefault="00351853" w:rsidP="005F73C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14FB">
        <w:rPr>
          <w:rFonts w:ascii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B14FB">
        <w:rPr>
          <w:rFonts w:ascii="Times New Roman" w:hAnsi="Times New Roman"/>
          <w:b/>
          <w:sz w:val="24"/>
          <w:szCs w:val="24"/>
        </w:rPr>
        <w:t xml:space="preserve"> filozofie život a</w:t>
      </w:r>
      <w:r w:rsidRPr="001B14FB">
        <w:rPr>
          <w:rFonts w:ascii="Times New Roman" w:hAnsi="Times New Roman"/>
          <w:b/>
          <w:sz w:val="24"/>
          <w:szCs w:val="24"/>
        </w:rPr>
        <w:tab/>
      </w:r>
      <w:r w:rsidRPr="001B14FB">
        <w:rPr>
          <w:rFonts w:ascii="Times New Roman" w:hAnsi="Times New Roman"/>
          <w:b/>
          <w:sz w:val="24"/>
          <w:szCs w:val="24"/>
        </w:rPr>
        <w:tab/>
      </w:r>
      <w:r w:rsidRPr="001B14FB">
        <w:rPr>
          <w:rFonts w:ascii="Times New Roman" w:hAnsi="Times New Roman"/>
          <w:b/>
          <w:sz w:val="24"/>
          <w:szCs w:val="24"/>
        </w:rPr>
        <w:tab/>
      </w:r>
      <w:r w:rsidRPr="001B14FB">
        <w:rPr>
          <w:rFonts w:ascii="Times New Roman" w:hAnsi="Times New Roman"/>
          <w:sz w:val="24"/>
          <w:szCs w:val="24"/>
        </w:rPr>
        <w:t>(novohegelovství)</w:t>
      </w:r>
      <w:r w:rsidRPr="001B14FB">
        <w:rPr>
          <w:rFonts w:ascii="Times New Roman" w:hAnsi="Times New Roman"/>
          <w:b/>
          <w:sz w:val="24"/>
          <w:szCs w:val="24"/>
        </w:rPr>
        <w:t xml:space="preserve"> </w:t>
      </w:r>
    </w:p>
    <w:p w:rsidR="00351853" w:rsidRDefault="00351853" w:rsidP="005F73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B14FB"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B14FB">
        <w:rPr>
          <w:rFonts w:ascii="Times New Roman" w:hAnsi="Times New Roman"/>
          <w:b/>
          <w:sz w:val="24"/>
          <w:szCs w:val="24"/>
        </w:rPr>
        <w:t>marxistická filozofie</w:t>
      </w:r>
    </w:p>
    <w:p w:rsidR="00351853" w:rsidRPr="000C147A" w:rsidRDefault="00351853" w:rsidP="005F73C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C147A"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0C147A">
        <w:rPr>
          <w:rFonts w:ascii="Times New Roman" w:hAnsi="Times New Roman"/>
          <w:b/>
          <w:sz w:val="24"/>
          <w:szCs w:val="24"/>
        </w:rPr>
        <w:t>pragmatismus</w:t>
      </w:r>
    </w:p>
    <w:p w:rsidR="00351853" w:rsidRDefault="00351853">
      <w:pPr>
        <w:spacing w:after="0" w:line="240" w:lineRule="auto"/>
        <w:rPr>
          <w:rFonts w:ascii="Times New Roman" w:hAnsi="Times New Roman"/>
          <w:sz w:val="32"/>
        </w:rPr>
      </w:pPr>
    </w:p>
    <w:p w:rsidR="00351853" w:rsidRPr="00DE6355" w:rsidRDefault="00351853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 w:rsidRPr="00DE6355">
        <w:rPr>
          <w:rFonts w:ascii="Times New Roman" w:hAnsi="Times New Roman"/>
          <w:b/>
          <w:sz w:val="28"/>
          <w:u w:val="single"/>
        </w:rPr>
        <w:t>POZITIVISMUS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-2. pol. 19. stol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 w:rsidRPr="005F73C9">
        <w:rPr>
          <w:rFonts w:ascii="Times New Roman" w:hAnsi="Times New Roman"/>
          <w:sz w:val="24"/>
        </w:rPr>
        <w:t>- nejvíce se šířil ve Francii a v</w:t>
      </w:r>
      <w:r>
        <w:rPr>
          <w:rFonts w:ascii="Times New Roman" w:hAnsi="Times New Roman"/>
          <w:sz w:val="24"/>
        </w:rPr>
        <w:t> </w:t>
      </w:r>
      <w:r w:rsidRPr="005F73C9">
        <w:rPr>
          <w:rFonts w:ascii="Times New Roman" w:hAnsi="Times New Roman"/>
          <w:sz w:val="24"/>
        </w:rPr>
        <w:t>Anglii</w:t>
      </w:r>
    </w:p>
    <w:p w:rsidR="00351853" w:rsidRPr="005F73C9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=reakce na rozvoj přírodních věd</w:t>
      </w:r>
    </w:p>
    <w:p w:rsidR="00351853" w:rsidRDefault="00351853">
      <w:pPr>
        <w:spacing w:after="0" w:line="240" w:lineRule="auto"/>
        <w:rPr>
          <w:rFonts w:ascii="Times New Roman" w:hAnsi="Times New Roman"/>
          <w:b/>
          <w:i/>
          <w:sz w:val="24"/>
        </w:rPr>
      </w:pPr>
      <w:r w:rsidRPr="005F73C9">
        <w:rPr>
          <w:rFonts w:ascii="Times New Roman" w:hAnsi="Times New Roman"/>
          <w:sz w:val="24"/>
        </w:rPr>
        <w:t>-zakladatel-</w:t>
      </w:r>
      <w:r>
        <w:rPr>
          <w:rFonts w:ascii="Times New Roman" w:hAnsi="Times New Roman"/>
          <w:sz w:val="24"/>
        </w:rPr>
        <w:t xml:space="preserve"> </w:t>
      </w:r>
      <w:r w:rsidRPr="00580C01">
        <w:rPr>
          <w:rFonts w:ascii="Times New Roman" w:hAnsi="Times New Roman"/>
          <w:b/>
          <w:sz w:val="24"/>
        </w:rPr>
        <w:t xml:space="preserve">August </w:t>
      </w:r>
      <w:r>
        <w:rPr>
          <w:rFonts w:ascii="Times New Roman" w:hAnsi="Times New Roman"/>
          <w:b/>
          <w:sz w:val="24"/>
        </w:rPr>
        <w:t>COMTE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-vycházeli z empirismu</w:t>
      </w:r>
    </w:p>
    <w:p w:rsidR="00351853" w:rsidRPr="005F73C9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-odmítali metafyzické otázky – považoval je za neřešitelné </w:t>
      </w:r>
      <w:r w:rsidRPr="00340A3C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 jsou to pseudoproblémy</w:t>
      </w:r>
    </w:p>
    <w:p w:rsidR="00351853" w:rsidRDefault="00351853" w:rsidP="00DD1366">
      <w:pPr>
        <w:spacing w:after="0" w:line="240" w:lineRule="auto"/>
        <w:ind w:left="3124" w:right="-1442" w:hanging="31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-dle nich by se fil. měla zaměřit na fakta smyslově postižitelná </w:t>
      </w:r>
      <w:r w:rsidRPr="00340A3C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 chtěli fil. redukovat na logiku, tedy fil. by měla hledat logické souvislosti mezi fakty, které poskytují přírodní vědy</w:t>
      </w:r>
    </w:p>
    <w:p w:rsidR="00351853" w:rsidRDefault="00351853" w:rsidP="00F33C06">
      <w:pPr>
        <w:spacing w:after="0" w:line="240" w:lineRule="auto"/>
        <w:ind w:left="3124" w:right="-1442" w:hanging="31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-znakem je </w:t>
      </w:r>
      <w:r>
        <w:rPr>
          <w:rFonts w:ascii="Times New Roman" w:hAnsi="Times New Roman"/>
          <w:b/>
          <w:sz w:val="24"/>
          <w:u w:val="single"/>
        </w:rPr>
        <w:t>s</w:t>
      </w:r>
      <w:r w:rsidRPr="00F33C06">
        <w:rPr>
          <w:rFonts w:ascii="Times New Roman" w:hAnsi="Times New Roman"/>
          <w:b/>
          <w:sz w:val="24"/>
          <w:u w:val="single"/>
        </w:rPr>
        <w:t>cientismus</w:t>
      </w:r>
      <w:r>
        <w:rPr>
          <w:rFonts w:ascii="Times New Roman" w:hAnsi="Times New Roman"/>
          <w:sz w:val="24"/>
        </w:rPr>
        <w:t xml:space="preserve"> - víra v možnosti věd </w:t>
      </w:r>
      <w:r w:rsidRPr="00340A3C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 věda podle nich poznává pouze fakta, nikoliv příčiny</w:t>
      </w:r>
    </w:p>
    <w:p w:rsidR="00351853" w:rsidRPr="006D34A2" w:rsidRDefault="00351853" w:rsidP="00DD1366">
      <w:pPr>
        <w:spacing w:after="0" w:line="240" w:lineRule="auto"/>
        <w:ind w:right="-1442"/>
        <w:rPr>
          <w:rFonts w:ascii="Times New Roman" w:hAnsi="Times New Roman"/>
          <w:b/>
          <w:sz w:val="24"/>
          <w:u w:val="single"/>
        </w:rPr>
      </w:pPr>
      <w:r w:rsidRPr="006D34A2">
        <w:rPr>
          <w:rFonts w:ascii="Times New Roman" w:hAnsi="Times New Roman"/>
          <w:b/>
          <w:sz w:val="24"/>
          <w:u w:val="single"/>
        </w:rPr>
        <w:t xml:space="preserve">August Comte   </w:t>
      </w:r>
    </w:p>
    <w:p w:rsidR="00351853" w:rsidRDefault="00351853" w:rsidP="00DD1366">
      <w:pPr>
        <w:pStyle w:val="ListParagraph"/>
        <w:numPr>
          <w:ilvl w:val="0"/>
          <w:numId w:val="13"/>
        </w:numPr>
        <w:spacing w:after="0" w:line="240" w:lineRule="auto"/>
        <w:ind w:right="-1442"/>
        <w:rPr>
          <w:rFonts w:ascii="Times New Roman" w:hAnsi="Times New Roman"/>
          <w:sz w:val="24"/>
        </w:rPr>
      </w:pPr>
      <w:r w:rsidRPr="00DD1366">
        <w:rPr>
          <w:rFonts w:ascii="Times New Roman" w:hAnsi="Times New Roman"/>
          <w:sz w:val="24"/>
        </w:rPr>
        <w:t xml:space="preserve">chtěl, aby filozofie byla přírodní vědou </w:t>
      </w:r>
    </w:p>
    <w:p w:rsidR="00351853" w:rsidRDefault="00351853" w:rsidP="00DD1366">
      <w:pPr>
        <w:pStyle w:val="ListParagraph"/>
        <w:numPr>
          <w:ilvl w:val="0"/>
          <w:numId w:val="13"/>
        </w:numPr>
        <w:spacing w:after="0" w:line="240" w:lineRule="auto"/>
        <w:ind w:right="-14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vývoj společnosti vysvětluje vývojem věd a rozlišuje: </w:t>
      </w:r>
    </w:p>
    <w:p w:rsidR="00351853" w:rsidRDefault="00351853" w:rsidP="00DD1366">
      <w:pPr>
        <w:pStyle w:val="ListParagraph"/>
        <w:numPr>
          <w:ilvl w:val="0"/>
          <w:numId w:val="14"/>
        </w:numPr>
        <w:spacing w:after="0" w:line="240" w:lineRule="auto"/>
        <w:ind w:right="-14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stadium= náboženství, teologie</w:t>
      </w:r>
    </w:p>
    <w:p w:rsidR="00351853" w:rsidRDefault="00351853" w:rsidP="00DD1366">
      <w:pPr>
        <w:pStyle w:val="ListParagraph"/>
        <w:numPr>
          <w:ilvl w:val="0"/>
          <w:numId w:val="14"/>
        </w:numPr>
        <w:spacing w:after="0" w:line="240" w:lineRule="auto"/>
        <w:ind w:right="-14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stadium= filozofie (metafyzika)</w:t>
      </w:r>
    </w:p>
    <w:p w:rsidR="00351853" w:rsidRDefault="00351853" w:rsidP="00DD1366">
      <w:pPr>
        <w:pStyle w:val="ListParagraph"/>
        <w:numPr>
          <w:ilvl w:val="0"/>
          <w:numId w:val="14"/>
        </w:numPr>
        <w:spacing w:after="0" w:line="240" w:lineRule="auto"/>
        <w:ind w:right="-14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stadium= pozitivní stadium, všechny vědy se zaměřují na fakta získané na základě smyslové zkušenosti</w:t>
      </w:r>
    </w:p>
    <w:p w:rsidR="00351853" w:rsidRPr="00DD1366" w:rsidRDefault="00351853" w:rsidP="00DD1366">
      <w:pPr>
        <w:spacing w:after="0" w:line="240" w:lineRule="auto"/>
        <w:ind w:right="-14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-dělení věd podle toho, kdy věda postoupila do pozitivního stádia </w:t>
      </w:r>
      <w:r w:rsidRPr="00DD136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 1. byla matematika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</w:p>
    <w:p w:rsidR="00351853" w:rsidRDefault="00351853" w:rsidP="00B408D1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 w:rsidRPr="00DE6355">
        <w:rPr>
          <w:rFonts w:ascii="Times New Roman" w:hAnsi="Times New Roman"/>
          <w:b/>
          <w:sz w:val="28"/>
          <w:u w:val="single"/>
        </w:rPr>
        <w:t xml:space="preserve">FILOZOFIE ŽIVOTA </w:t>
      </w:r>
    </w:p>
    <w:p w:rsidR="00351853" w:rsidRPr="00B408D1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= fil. </w:t>
      </w:r>
      <w:r w:rsidRPr="00B408D1">
        <w:rPr>
          <w:rFonts w:ascii="Times New Roman" w:hAnsi="Times New Roman"/>
          <w:sz w:val="24"/>
          <w:u w:val="single"/>
        </w:rPr>
        <w:t>iracionalismu</w:t>
      </w:r>
      <w:r>
        <w:rPr>
          <w:rFonts w:ascii="Times New Roman" w:hAnsi="Times New Roman"/>
          <w:sz w:val="24"/>
        </w:rPr>
        <w:t xml:space="preserve"> (= odmítá možnosti rozumového poznání světa) a </w:t>
      </w:r>
      <w:r w:rsidRPr="00B408D1">
        <w:rPr>
          <w:rFonts w:ascii="Times New Roman" w:hAnsi="Times New Roman"/>
          <w:sz w:val="24"/>
          <w:u w:val="single"/>
        </w:rPr>
        <w:t>voluntarismu</w:t>
      </w:r>
      <w:r>
        <w:rPr>
          <w:rFonts w:ascii="Times New Roman" w:hAnsi="Times New Roman"/>
          <w:sz w:val="24"/>
        </w:rPr>
        <w:t xml:space="preserve"> (= podstatu skutečnosti lze pochopit citem, intuicí, vírou či vůlí)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Představitele: </w:t>
      </w:r>
      <w:r w:rsidRPr="00771457">
        <w:rPr>
          <w:rFonts w:ascii="Times New Roman" w:hAnsi="Times New Roman"/>
          <w:sz w:val="24"/>
          <w:u w:val="single"/>
        </w:rPr>
        <w:t>Schopenauer</w:t>
      </w:r>
      <w:r>
        <w:rPr>
          <w:rFonts w:ascii="Times New Roman" w:hAnsi="Times New Roman"/>
          <w:sz w:val="24"/>
        </w:rPr>
        <w:t xml:space="preserve"> 1. polovina 19. století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</w:t>
      </w:r>
      <w:r w:rsidRPr="00771457">
        <w:rPr>
          <w:rFonts w:ascii="Times New Roman" w:hAnsi="Times New Roman"/>
          <w:sz w:val="24"/>
          <w:u w:val="single"/>
        </w:rPr>
        <w:t>Nietz</w:t>
      </w:r>
      <w:r>
        <w:rPr>
          <w:rFonts w:ascii="Times New Roman" w:hAnsi="Times New Roman"/>
          <w:sz w:val="24"/>
          <w:u w:val="single"/>
        </w:rPr>
        <w:t>sch</w:t>
      </w:r>
      <w:r w:rsidRPr="00771457">
        <w:rPr>
          <w:rFonts w:ascii="Times New Roman" w:hAnsi="Times New Roman"/>
          <w:sz w:val="24"/>
          <w:u w:val="single"/>
        </w:rPr>
        <w:t>e</w:t>
      </w:r>
      <w:r>
        <w:rPr>
          <w:rFonts w:ascii="Times New Roman" w:hAnsi="Times New Roman"/>
          <w:sz w:val="24"/>
        </w:rPr>
        <w:t xml:space="preserve">    2. polovina  19. století</w:t>
      </w:r>
    </w:p>
    <w:p w:rsidR="00351853" w:rsidRPr="006D34A2" w:rsidRDefault="00351853">
      <w:pPr>
        <w:spacing w:after="0" w:line="240" w:lineRule="auto"/>
        <w:rPr>
          <w:rFonts w:ascii="Times New Roman" w:hAnsi="Times New Roman"/>
          <w:u w:val="single"/>
        </w:rPr>
      </w:pPr>
      <w:r w:rsidRPr="006D34A2">
        <w:rPr>
          <w:rFonts w:ascii="Times New Roman" w:hAnsi="Times New Roman"/>
          <w:b/>
          <w:sz w:val="24"/>
          <w:u w:val="single"/>
        </w:rPr>
        <w:t>Schopenauer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-Němec, syn bankéře 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vzdělání v Anglie, Německo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- dílo: </w:t>
      </w:r>
      <w:r w:rsidRPr="00B408D1">
        <w:rPr>
          <w:rFonts w:ascii="Times New Roman" w:hAnsi="Times New Roman"/>
          <w:sz w:val="24"/>
          <w:u w:val="single"/>
        </w:rPr>
        <w:t>Svět jako vůle a představa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-hodně ovlivněn Kantem a budhismem, obdivovatel Platona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-viditelný svět je pouhé zdání a do podstaty světa lze proniknout jen prostřednictvím vůle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-vůli chápal jako slepé chtění, které je neviditelné od člověka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-naše vůle je projevem kosmické světové vůle, která tvoří základ veškerého jsoucna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-vůle je nekonečná, ale pouze vůle uměleckých genii může proniknout do podstaty bytí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-jeho pohled na život člověka je </w:t>
      </w:r>
      <w:r w:rsidRPr="00B408D1">
        <w:rPr>
          <w:rFonts w:ascii="Times New Roman" w:hAnsi="Times New Roman"/>
          <w:sz w:val="24"/>
          <w:u w:val="single"/>
        </w:rPr>
        <w:t>pesimistický</w:t>
      </w:r>
      <w:r>
        <w:rPr>
          <w:rFonts w:ascii="Times New Roman" w:hAnsi="Times New Roman"/>
          <w:sz w:val="24"/>
        </w:rPr>
        <w:t xml:space="preserve">, protože tvrdí, že celý život se pohybuje mezi přáním a jeho uspokojováním </w:t>
      </w:r>
      <w:r w:rsidRPr="00B408D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 přitom člověk může zažít – nudu, zoufalství, přesycenost či zklamání </w:t>
      </w:r>
      <w:r w:rsidRPr="00B408D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 východisko z tohoto koloběhu je </w:t>
      </w:r>
      <w:r w:rsidRPr="00B408D1">
        <w:rPr>
          <w:rFonts w:ascii="Times New Roman" w:hAnsi="Times New Roman"/>
          <w:sz w:val="24"/>
          <w:u w:val="single"/>
        </w:rPr>
        <w:t>askeze</w:t>
      </w:r>
      <w:r>
        <w:rPr>
          <w:rFonts w:ascii="Times New Roman" w:hAnsi="Times New Roman"/>
          <w:sz w:val="24"/>
        </w:rPr>
        <w:t>= zdání se všech tužeb a přání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-základ veškerého lidského neštěstí ve společnosti spočívá v tom, že vše je ovládáno kosmickou vůlí, a proto lidé nemohou ve společnosti nic změnit </w:t>
      </w:r>
      <w:r w:rsidRPr="003F0C4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 lidstvo nabádá, aby se zřekli boje za lepší životní podmínky</w:t>
      </w:r>
    </w:p>
    <w:p w:rsidR="00351853" w:rsidRPr="00B408D1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-za ideální považuje policejní stát= absolutismus – aby jakýkoliv odpor byl ihned potlačen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</w:p>
    <w:p w:rsidR="00351853" w:rsidRPr="006D34A2" w:rsidRDefault="00351853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6D34A2">
        <w:rPr>
          <w:rFonts w:ascii="Times New Roman" w:hAnsi="Times New Roman"/>
          <w:b/>
          <w:sz w:val="24"/>
          <w:u w:val="single"/>
        </w:rPr>
        <w:t>Nietzsch</w:t>
      </w:r>
      <w:r>
        <w:rPr>
          <w:rFonts w:ascii="Times New Roman" w:hAnsi="Times New Roman"/>
          <w:b/>
          <w:sz w:val="24"/>
          <w:u w:val="single"/>
        </w:rPr>
        <w:t>e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-Němec 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-filozof, profesor v Bazileji ve Švýcarsku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ovlivněn Schopenauerem, antikou (Herakleitos) 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-představitel voluntarismu a iracionalismu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-obdivovatel hudby – německý romantismus (R. Wagner)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-člověk je ovládán vůlí k moci, která je projevem kosmické vůle k moci </w:t>
      </w:r>
      <w:r w:rsidRPr="003F0C4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 celý svět je tímto kosmickým principem ovládán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-svět podléhá neustálému vzniku a zániku </w:t>
      </w:r>
      <w:r w:rsidRPr="003F0C4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 to se děje chaoticky, ne zákonitě </w:t>
      </w:r>
      <w:r w:rsidRPr="003F0C4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celý svět líčí jako nesmyslný chaos a tento svět je pro člověka nepoznatelný 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-člověk se, ale v tomto světě potřebuje orientovat, a proto hledá jakoukoliv stálost prostřednictvím vědeckého bádání 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-veškeré vědecké objevy jsou výmysly, fikce, které nemají žádnou objektivní platnost, protože podstatou světa je vůle k moci a jinak nic </w:t>
      </w:r>
    </w:p>
    <w:p w:rsidR="00351853" w:rsidRDefault="00351853" w:rsidP="00821CB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-na rozdíl od Shopenauera je jeho fil. </w:t>
      </w:r>
      <w:r w:rsidRPr="003F0C41">
        <w:rPr>
          <w:rFonts w:ascii="Times New Roman" w:hAnsi="Times New Roman"/>
          <w:sz w:val="24"/>
          <w:u w:val="single"/>
        </w:rPr>
        <w:t>pozitivní</w:t>
      </w:r>
      <w:r>
        <w:rPr>
          <w:rFonts w:ascii="Times New Roman" w:hAnsi="Times New Roman"/>
          <w:sz w:val="24"/>
        </w:rPr>
        <w:t xml:space="preserve"> a nabízí řešení – východisko:                            „Bůh je mrtev, ať žije nadčlověk“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-je fil. dekadence, filozofuje kladivem, boří dosavadní hodnoty </w:t>
      </w:r>
      <w:r w:rsidRPr="00821CB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to je vyjádřeno v jeho </w:t>
      </w:r>
      <w:r w:rsidRPr="00821CB6">
        <w:rPr>
          <w:rFonts w:ascii="Times New Roman" w:hAnsi="Times New Roman"/>
          <w:sz w:val="24"/>
          <w:u w:val="single"/>
        </w:rPr>
        <w:t>Sedmero anti</w:t>
      </w:r>
      <w:r>
        <w:rPr>
          <w:rFonts w:ascii="Times New Roman" w:hAnsi="Times New Roman"/>
          <w:sz w:val="24"/>
          <w:u w:val="single"/>
        </w:rPr>
        <w:t xml:space="preserve">: </w:t>
      </w:r>
    </w:p>
    <w:p w:rsidR="00351853" w:rsidRDefault="00351853" w:rsidP="00A471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Antimoralistický - proti morálce</w:t>
      </w:r>
    </w:p>
    <w:p w:rsidR="00351853" w:rsidRDefault="00351853" w:rsidP="00A471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Antidemokratický</w:t>
      </w:r>
    </w:p>
    <w:p w:rsidR="00351853" w:rsidRDefault="00351853" w:rsidP="00A471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Antisocialistický</w:t>
      </w:r>
    </w:p>
    <w:p w:rsidR="00351853" w:rsidRDefault="00351853" w:rsidP="00A471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Antifeministický</w:t>
      </w:r>
    </w:p>
    <w:p w:rsidR="00351853" w:rsidRDefault="00351853" w:rsidP="00A471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Antiintelektualistický - rozum= služebník vůle; „inteligence je ze všech druhů inteligence nejinteligentnější“ </w:t>
      </w:r>
    </w:p>
    <w:p w:rsidR="00351853" w:rsidRDefault="00351853" w:rsidP="00A471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Antipesimistický - odmítá pesimismus Schopenauera</w:t>
      </w:r>
    </w:p>
    <w:p w:rsidR="00351853" w:rsidRPr="00B064C8" w:rsidRDefault="00351853" w:rsidP="00B064C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Antikřesťanský – naprosto odmítá víru – náboženství považuje za proti přirozenost – „Bůh je mrtev, ať žije nadčlověk“ </w:t>
      </w:r>
      <w:r w:rsidRPr="00B064C8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nadčlověk je ovládán vůlí k moci, je mocný a osamělý  </w:t>
      </w:r>
    </w:p>
    <w:p w:rsidR="00351853" w:rsidRPr="007E46CE" w:rsidRDefault="00351853" w:rsidP="007E46CE">
      <w:pPr>
        <w:spacing w:after="0" w:line="240" w:lineRule="auto"/>
        <w:rPr>
          <w:rFonts w:ascii="Times New Roman" w:hAnsi="Times New Roman"/>
          <w:sz w:val="24"/>
          <w:u w:val="single"/>
        </w:rPr>
      </w:pPr>
      <w:r w:rsidRPr="007E46CE">
        <w:rPr>
          <w:rFonts w:ascii="Times New Roman" w:hAnsi="Times New Roman"/>
          <w:sz w:val="24"/>
          <w:u w:val="single"/>
        </w:rPr>
        <w:t>znaky nadčlověka:</w:t>
      </w:r>
    </w:p>
    <w:p w:rsidR="00351853" w:rsidRDefault="00351853" w:rsidP="007E46C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člověk, který ví o smrti boha</w:t>
      </w:r>
    </w:p>
    <w:p w:rsidR="00351853" w:rsidRDefault="00351853" w:rsidP="007E46C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člověk, který ví, že všechny snahy zachytit se na tomto světě jsou odsouzeny k tomu, že jsou nereálné </w:t>
      </w:r>
    </w:p>
    <w:p w:rsidR="00351853" w:rsidRDefault="00351853" w:rsidP="007E46C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člověk, který ví, že on sám je kusem vůle k moci a jinak nic</w:t>
      </w:r>
    </w:p>
    <w:p w:rsidR="00351853" w:rsidRDefault="00351853" w:rsidP="007E46C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člověk, který se dokáže čelit myšlence věčného návratu</w:t>
      </w:r>
    </w:p>
    <w:p w:rsidR="00351853" w:rsidRDefault="00351853" w:rsidP="00B064C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-jeho představa o nadčlověku symbolizuje rozchod s tradičními hodnotami </w:t>
      </w:r>
    </w:p>
    <w:p w:rsidR="00351853" w:rsidRDefault="00351853" w:rsidP="00B064C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-j</w:t>
      </w:r>
      <w:r w:rsidRPr="00B064C8">
        <w:rPr>
          <w:rFonts w:ascii="Times New Roman" w:hAnsi="Times New Roman"/>
          <w:sz w:val="24"/>
        </w:rPr>
        <w:t>eho filozofie byla zneužita fašistickou ideologii</w:t>
      </w:r>
      <w:r>
        <w:rPr>
          <w:rFonts w:ascii="Times New Roman" w:hAnsi="Times New Roman"/>
          <w:sz w:val="24"/>
        </w:rPr>
        <w:t xml:space="preserve"> (</w:t>
      </w:r>
      <w:r w:rsidRPr="00B064C8">
        <w:rPr>
          <w:rFonts w:ascii="Times New Roman" w:hAnsi="Times New Roman"/>
          <w:sz w:val="24"/>
        </w:rPr>
        <w:t>očištěna na konci 20 stol.</w:t>
      </w:r>
      <w:r>
        <w:rPr>
          <w:rFonts w:ascii="Times New Roman" w:hAnsi="Times New Roman"/>
          <w:sz w:val="24"/>
        </w:rPr>
        <w:t>)</w:t>
      </w:r>
    </w:p>
    <w:p w:rsidR="00351853" w:rsidRDefault="00351853" w:rsidP="00B064C8">
      <w:pPr>
        <w:spacing w:after="0" w:line="240" w:lineRule="auto"/>
        <w:rPr>
          <w:rFonts w:ascii="Times New Roman" w:hAnsi="Times New Roman"/>
          <w:sz w:val="24"/>
        </w:rPr>
      </w:pPr>
    </w:p>
    <w:p w:rsidR="00351853" w:rsidRDefault="00351853" w:rsidP="00B064C8">
      <w:pPr>
        <w:spacing w:after="0" w:line="240" w:lineRule="auto"/>
        <w:rPr>
          <w:rFonts w:ascii="Times New Roman" w:hAnsi="Times New Roman"/>
          <w:sz w:val="24"/>
        </w:rPr>
      </w:pPr>
    </w:p>
    <w:p w:rsidR="00351853" w:rsidRDefault="00351853" w:rsidP="00B064C8">
      <w:pPr>
        <w:spacing w:after="0" w:line="240" w:lineRule="auto"/>
        <w:rPr>
          <w:rFonts w:ascii="Times New Roman" w:hAnsi="Times New Roman"/>
          <w:sz w:val="24"/>
        </w:rPr>
      </w:pPr>
    </w:p>
    <w:p w:rsidR="00351853" w:rsidRDefault="00351853" w:rsidP="00B064C8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MARXISTICKÁ FILOZOFIE</w:t>
      </w:r>
      <w:r w:rsidRPr="00DE6355">
        <w:rPr>
          <w:rFonts w:ascii="Times New Roman" w:hAnsi="Times New Roman"/>
          <w:b/>
          <w:sz w:val="28"/>
          <w:u w:val="single"/>
        </w:rPr>
        <w:t xml:space="preserve"> </w:t>
      </w:r>
      <w:r>
        <w:rPr>
          <w:rFonts w:ascii="Times New Roman" w:hAnsi="Times New Roman"/>
          <w:sz w:val="24"/>
        </w:rPr>
        <w:t>(použít i do otázky 9)</w:t>
      </w:r>
    </w:p>
    <w:p w:rsidR="00351853" w:rsidRDefault="00351853" w:rsidP="00B064C8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-19. století </w:t>
      </w:r>
    </w:p>
    <w:p w:rsidR="00351853" w:rsidRDefault="00351853" w:rsidP="00580C01">
      <w:pPr>
        <w:spacing w:after="0" w:line="240" w:lineRule="auto"/>
        <w:rPr>
          <w:rFonts w:ascii="Times New Roman" w:hAnsi="Times New Roman"/>
          <w:sz w:val="24"/>
        </w:rPr>
      </w:pPr>
      <w:r w:rsidRPr="00580C01">
        <w:rPr>
          <w:rFonts w:ascii="Times New Roman" w:hAnsi="Times New Roman"/>
          <w:sz w:val="24"/>
        </w:rPr>
        <w:t xml:space="preserve">-tvůrce </w:t>
      </w:r>
      <w:r w:rsidRPr="006D34A2">
        <w:rPr>
          <w:rFonts w:ascii="Times New Roman" w:hAnsi="Times New Roman"/>
          <w:b/>
          <w:sz w:val="24"/>
          <w:u w:val="single"/>
        </w:rPr>
        <w:t>Karl MARX:</w:t>
      </w:r>
      <w:r w:rsidRPr="00580C01">
        <w:rPr>
          <w:rFonts w:ascii="Times New Roman" w:hAnsi="Times New Roman"/>
          <w:sz w:val="24"/>
        </w:rPr>
        <w:t xml:space="preserve"> </w:t>
      </w:r>
    </w:p>
    <w:p w:rsidR="00351853" w:rsidRDefault="00351853" w:rsidP="00580C0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Němec</w:t>
      </w:r>
    </w:p>
    <w:p w:rsidR="00351853" w:rsidRDefault="00351853" w:rsidP="00580C0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pocházel z rodiny advokáta</w:t>
      </w:r>
    </w:p>
    <w:p w:rsidR="00351853" w:rsidRDefault="00351853" w:rsidP="00580C0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studoval na univerzitě filozofií </w:t>
      </w:r>
    </w:p>
    <w:p w:rsidR="00351853" w:rsidRDefault="00351853" w:rsidP="00580C0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účastnil se přednášek Hegela</w:t>
      </w:r>
    </w:p>
    <w:p w:rsidR="00351853" w:rsidRDefault="00351853" w:rsidP="00580C0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 studiích pracoval jako šéfredaktor německých levicových Rýnských novin</w:t>
      </w:r>
    </w:p>
    <w:p w:rsidR="00351853" w:rsidRDefault="00351853" w:rsidP="00580C0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vyhoštěn z Německa za své názory </w:t>
      </w:r>
      <w:r w:rsidRPr="00580C0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>Francie, VB (Londýn)</w:t>
      </w:r>
    </w:p>
    <w:p w:rsidR="00351853" w:rsidRPr="00580C01" w:rsidRDefault="00351853" w:rsidP="00580C0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stál u zrodu komunistů – pro svaz komunistů napsat s B. Engelsem dílo: </w:t>
      </w:r>
      <w:r w:rsidRPr="00580C01">
        <w:rPr>
          <w:rFonts w:ascii="Times New Roman" w:hAnsi="Times New Roman"/>
          <w:sz w:val="24"/>
          <w:u w:val="single"/>
        </w:rPr>
        <w:t>Komunistický manifest</w:t>
      </w:r>
    </w:p>
    <w:p w:rsidR="00351853" w:rsidRDefault="00351853" w:rsidP="00580C0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hl. ekonomické dílo: </w:t>
      </w:r>
      <w:r w:rsidRPr="00580C01">
        <w:rPr>
          <w:rFonts w:ascii="Times New Roman" w:hAnsi="Times New Roman"/>
          <w:sz w:val="24"/>
          <w:u w:val="single"/>
        </w:rPr>
        <w:t>Kapitál</w:t>
      </w:r>
      <w:r>
        <w:rPr>
          <w:rFonts w:ascii="Times New Roman" w:hAnsi="Times New Roman"/>
          <w:sz w:val="24"/>
        </w:rPr>
        <w:t xml:space="preserve"> </w:t>
      </w:r>
    </w:p>
    <w:p w:rsidR="00351853" w:rsidRDefault="00351853" w:rsidP="00580C0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-jeho filozofie: a)dialektický materialismus;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b)historický materialismus)</w:t>
      </w:r>
    </w:p>
    <w:p w:rsidR="00351853" w:rsidRPr="0079194E" w:rsidRDefault="00351853" w:rsidP="00580C01">
      <w:pPr>
        <w:spacing w:after="0" w:line="240" w:lineRule="auto"/>
        <w:rPr>
          <w:rFonts w:ascii="Times New Roman" w:hAnsi="Times New Roman"/>
          <w:b/>
          <w:sz w:val="24"/>
        </w:rPr>
      </w:pPr>
      <w:r w:rsidRPr="0079194E">
        <w:rPr>
          <w:rFonts w:ascii="Times New Roman" w:hAnsi="Times New Roman"/>
          <w:b/>
          <w:sz w:val="24"/>
        </w:rPr>
        <w:t>a)dialektický materialismus</w:t>
      </w:r>
    </w:p>
    <w:p w:rsidR="00351853" w:rsidRDefault="00351853" w:rsidP="00580C0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-ontologický směr – prvotní= hmota (materia), která se vyvíjí dle zákonů dialektiky: </w:t>
      </w:r>
    </w:p>
    <w:p w:rsidR="00351853" w:rsidRDefault="00351853" w:rsidP="00580C0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1. zákon jednoty a boje protikladů (Herakleitos)</w:t>
      </w:r>
    </w:p>
    <w:p w:rsidR="00351853" w:rsidRDefault="00351853" w:rsidP="00580C0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2. zákon přechodu kvantitativních změn na kvalitativní (Hegel)</w:t>
      </w:r>
    </w:p>
    <w:p w:rsidR="00351853" w:rsidRDefault="00351853" w:rsidP="00580C0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3. zákon negace, negace (Hegel)</w:t>
      </w:r>
    </w:p>
    <w:p w:rsidR="00351853" w:rsidRDefault="00351853" w:rsidP="00580C0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-hmotu chápal pouze jako pojem k označení všech hmotných věcí a jevů v objektivní realitě </w:t>
      </w:r>
    </w:p>
    <w:p w:rsidR="00351853" w:rsidRDefault="00351853" w:rsidP="00580C0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-všechno duchovní je druhotné (myšlení) </w:t>
      </w:r>
    </w:p>
    <w:p w:rsidR="00351853" w:rsidRPr="00B67821" w:rsidRDefault="00351853" w:rsidP="00580C01">
      <w:pPr>
        <w:spacing w:after="0" w:line="240" w:lineRule="auto"/>
        <w:rPr>
          <w:rFonts w:ascii="Times New Roman" w:hAnsi="Times New Roman"/>
          <w:b/>
          <w:sz w:val="24"/>
        </w:rPr>
      </w:pPr>
      <w:r w:rsidRPr="00B67821">
        <w:rPr>
          <w:rFonts w:ascii="Times New Roman" w:hAnsi="Times New Roman"/>
          <w:b/>
          <w:sz w:val="24"/>
        </w:rPr>
        <w:t>b)historický materialismus</w:t>
      </w:r>
    </w:p>
    <w:p w:rsidR="00351853" w:rsidRDefault="00351853" w:rsidP="00580C0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=aplikace materialismu a dialektiky na lidskou společnost</w:t>
      </w:r>
    </w:p>
    <w:p w:rsidR="00351853" w:rsidRDefault="00351853" w:rsidP="00580C0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-rozlišuje společnost: </w:t>
      </w:r>
      <w:r>
        <w:rPr>
          <w:rFonts w:ascii="Times New Roman" w:hAnsi="Times New Roman"/>
          <w:sz w:val="24"/>
        </w:rPr>
        <w:tab/>
        <w:t>1)materiální základna= výrobní způsob – ten je prvotní a určující</w:t>
      </w:r>
    </w:p>
    <w:p w:rsidR="00351853" w:rsidRDefault="00351853" w:rsidP="00580C0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2)duchovní nadstavba= vše duchovní, co vyprodukuje lidstvo (fil., náb., právo, vědecké poznatky) </w:t>
      </w:r>
      <w:r w:rsidRPr="00B6782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 toto je druhotné= je to produktem hmoty</w:t>
      </w:r>
    </w:p>
    <w:p w:rsidR="00351853" w:rsidRPr="00580C01" w:rsidRDefault="00351853" w:rsidP="00580C0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-pro vývoj lidské společnosti je určující </w:t>
      </w:r>
      <w:r w:rsidRPr="00B67821">
        <w:rPr>
          <w:rFonts w:ascii="Times New Roman" w:hAnsi="Times New Roman"/>
          <w:sz w:val="24"/>
          <w:u w:val="single"/>
        </w:rPr>
        <w:t>materiální základna</w:t>
      </w:r>
    </w:p>
    <w:p w:rsidR="00351853" w:rsidRDefault="00351853" w:rsidP="00FE2091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-v každé materiální základně najdeme: </w:t>
      </w:r>
      <w:r>
        <w:rPr>
          <w:rFonts w:ascii="Times New Roman" w:hAnsi="Times New Roman"/>
          <w:sz w:val="24"/>
        </w:rPr>
        <w:tab/>
        <w:t>a)výrobní síly= materiál, nástroje, pracovní síla</w:t>
      </w:r>
    </w:p>
    <w:p w:rsidR="00351853" w:rsidRDefault="00351853" w:rsidP="00FE2091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b)výrobní vztahy= vztahy lidí ve výrobě – hlavně vztahy vlastnické (=kdo vlastní výrobní prostředky)</w:t>
      </w: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-v každé společensko-ekonomické formaci existují výrobní síly a výrobní vztahy v souladu, ale v určitém okamžiku VV začínají brzdit VS, nastává zvrat, změna </w:t>
      </w:r>
      <w:r w:rsidRPr="00B6782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 Zákon souladu výrobních sil s charakterem výrobních vztahů (</w:t>
      </w:r>
      <w:smartTag w:uri="urn:schemas-microsoft-com:office:smarttags" w:element="metricconverter">
        <w:smartTagPr>
          <w:attr w:name="ProductID" w:val="1. a"/>
        </w:smartTagPr>
        <w:r>
          <w:rPr>
            <w:rFonts w:ascii="Times New Roman" w:hAnsi="Times New Roman"/>
            <w:sz w:val="24"/>
          </w:rPr>
          <w:t>1. a</w:t>
        </w:r>
      </w:smartTag>
      <w:r>
        <w:rPr>
          <w:rFonts w:ascii="Times New Roman" w:hAnsi="Times New Roman"/>
          <w:sz w:val="24"/>
        </w:rPr>
        <w:t xml:space="preserve"> 2. dialektický zákon)</w:t>
      </w: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-zákonem negace, negace vysvětluje dějiny  lidstva jako dějiny třídních bojů, při kterém dochází k přechodu od beztřídní společnosti (prvobytně pospolná společnost) k třídní společnosti (otrokářská, fundamentální a kapitalistická společnost) k beztřídní společnosti, ale na vyšší úrovní (socialismus) </w:t>
      </w:r>
      <w:r w:rsidRPr="00B6782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vývoj ve spirále </w:t>
      </w:r>
    </w:p>
    <w:p w:rsidR="00351853" w:rsidRPr="006D34A2" w:rsidRDefault="00351853" w:rsidP="00B67821">
      <w:pPr>
        <w:spacing w:after="0" w:line="240" w:lineRule="auto"/>
        <w:rPr>
          <w:rFonts w:ascii="Times New Roman" w:hAnsi="Times New Roman"/>
          <w:b/>
          <w:sz w:val="24"/>
        </w:rPr>
      </w:pPr>
      <w:r w:rsidRPr="006D34A2">
        <w:rPr>
          <w:rFonts w:ascii="Times New Roman" w:hAnsi="Times New Roman"/>
          <w:b/>
          <w:sz w:val="24"/>
        </w:rPr>
        <w:t xml:space="preserve">Shrnutí Marxovi filozofie </w:t>
      </w: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1)jedna ze 3 částí marxismu (+ marxistická pol. ekonomie, vědecký komunismus)</w:t>
      </w: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2)marxismus se stal totalitní ideologií (možno říct znaky tot. ideologií)</w:t>
      </w: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3)navazuje na něj: </w:t>
      </w:r>
      <w:r>
        <w:rPr>
          <w:rFonts w:ascii="Times New Roman" w:hAnsi="Times New Roman"/>
          <w:sz w:val="24"/>
        </w:rPr>
        <w:tab/>
        <w:t xml:space="preserve">a)levicový marxismus (=marxismus – leninismus) </w:t>
      </w: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b)revizionismus (revize učení)</w:t>
      </w: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c) v 20. stol neomarxismus </w:t>
      </w: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</w:p>
    <w:p w:rsidR="00351853" w:rsidRDefault="00351853" w:rsidP="006D34A2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PRAGMATISMUS</w:t>
      </w: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-USA, 19. stol, - rozvoj 20. stol. </w:t>
      </w: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-pragma= jednání </w:t>
      </w: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=fil. podnikavosti </w:t>
      </w: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-vše zkoumal z hlediska prospěšnosti a užitečnosti </w:t>
      </w:r>
      <w:r w:rsidRPr="006D34A2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 dobré a pravdivé je vše, co vede k blahu jednotlivce= subjektivismus </w:t>
      </w: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-dle pragmatismu neexistují všeobecně platné pravdy </w:t>
      </w: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-cíl člověka není poznávat pravdy, ale naučit se orientovat v tomto světě a přizpůsobit se </w:t>
      </w:r>
    </w:p>
    <w:p w:rsidR="00351853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-zakladatel: W. James</w:t>
      </w:r>
    </w:p>
    <w:p w:rsidR="00351853" w:rsidRPr="00B67821" w:rsidRDefault="00351853" w:rsidP="00B6782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-náš představitel: K. Čapek</w:t>
      </w:r>
    </w:p>
    <w:p w:rsidR="00351853" w:rsidRPr="007F63BF" w:rsidRDefault="00351853" w:rsidP="007F63BF">
      <w:pPr>
        <w:spacing w:after="0" w:line="240" w:lineRule="auto"/>
        <w:rPr>
          <w:rFonts w:ascii="Times New Roman" w:hAnsi="Times New Roman"/>
          <w:sz w:val="28"/>
        </w:rPr>
      </w:pPr>
    </w:p>
    <w:p w:rsidR="00351853" w:rsidRPr="00AF1739" w:rsidRDefault="00351853" w:rsidP="00FE2091">
      <w:pPr>
        <w:spacing w:after="0" w:line="240" w:lineRule="auto"/>
        <w:rPr>
          <w:rFonts w:ascii="Times New Roman" w:hAnsi="Times New Roman"/>
          <w:sz w:val="32"/>
          <w:u w:val="single"/>
        </w:rPr>
      </w:pPr>
      <w:r w:rsidRPr="00AF1739">
        <w:rPr>
          <w:rFonts w:ascii="Times New Roman" w:hAnsi="Times New Roman"/>
          <w:b/>
          <w:sz w:val="32"/>
          <w:u w:val="single"/>
        </w:rPr>
        <w:t>B) Filosofie 20. století</w:t>
      </w:r>
      <w:r w:rsidRPr="00AF1739">
        <w:rPr>
          <w:rFonts w:ascii="Times New Roman" w:hAnsi="Times New Roman"/>
          <w:sz w:val="32"/>
          <w:u w:val="single"/>
        </w:rPr>
        <w:t xml:space="preserve"> </w:t>
      </w:r>
    </w:p>
    <w:p w:rsidR="00351853" w:rsidRPr="00FE2091" w:rsidRDefault="00351853" w:rsidP="00FE209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fil. ovlivněna: </w:t>
      </w:r>
    </w:p>
    <w:p w:rsidR="00351853" w:rsidRDefault="00351853" w:rsidP="00FE20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II.</w:t>
      </w:r>
      <w:r w:rsidRPr="00FE2091">
        <w:rPr>
          <w:rFonts w:ascii="Times New Roman" w:hAnsi="Times New Roman"/>
          <w:sz w:val="24"/>
        </w:rPr>
        <w:t xml:space="preserve"> průmyslovou revolucí</w:t>
      </w:r>
    </w:p>
    <w:p w:rsidR="00351853" w:rsidRDefault="00351853" w:rsidP="00FE20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postupující technizací světa života</w:t>
      </w:r>
    </w:p>
    <w:p w:rsidR="00351853" w:rsidRDefault="00351853" w:rsidP="001B53D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II. světovou válku</w:t>
      </w:r>
    </w:p>
    <w:p w:rsidR="00351853" w:rsidRDefault="00351853" w:rsidP="001B53D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 w:rsidRPr="001B53D8">
        <w:rPr>
          <w:rFonts w:ascii="Times New Roman" w:hAnsi="Times New Roman"/>
          <w:sz w:val="24"/>
        </w:rPr>
        <w:t xml:space="preserve">vědeckými </w:t>
      </w:r>
      <w:r>
        <w:rPr>
          <w:rFonts w:ascii="Times New Roman" w:hAnsi="Times New Roman"/>
          <w:sz w:val="24"/>
        </w:rPr>
        <w:t>objevy (lékařství)</w:t>
      </w:r>
    </w:p>
    <w:p w:rsidR="00351853" w:rsidRPr="00E61406" w:rsidRDefault="00351853" w:rsidP="00E6140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informační explozí (počítače)</w:t>
      </w:r>
      <w:r w:rsidRPr="001B53D8">
        <w:rPr>
          <w:rFonts w:ascii="Times New Roman" w:hAnsi="Times New Roman"/>
          <w:sz w:val="24"/>
        </w:rPr>
        <w:t xml:space="preserve"> </w:t>
      </w:r>
    </w:p>
    <w:p w:rsidR="00351853" w:rsidRPr="00FE2091" w:rsidRDefault="00351853" w:rsidP="00FE2091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FE2091">
        <w:rPr>
          <w:rFonts w:ascii="Times New Roman" w:hAnsi="Times New Roman"/>
          <w:b/>
          <w:sz w:val="24"/>
          <w:u w:val="single"/>
        </w:rPr>
        <w:t>znaky:</w:t>
      </w:r>
    </w:p>
    <w:p w:rsidR="00351853" w:rsidRDefault="00351853" w:rsidP="00FE209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1) některé fil. směry se omezují jen na oblast metodiky moderních věd</w:t>
      </w:r>
    </w:p>
    <w:p w:rsidR="00351853" w:rsidRDefault="00351853" w:rsidP="00FE209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2) některé fil. směry se  zaměřují na člověka=antropologie</w:t>
      </w:r>
    </w:p>
    <w:p w:rsidR="00351853" w:rsidRDefault="00351853" w:rsidP="00FE209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3) některé fil. směry se zaměřují na media, jazyky, systémy</w:t>
      </w:r>
    </w:p>
    <w:p w:rsidR="00351853" w:rsidRPr="007F63BF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4) některé fil. směry se odvracejí od racionalismu </w:t>
      </w:r>
    </w:p>
    <w:p w:rsidR="00351853" w:rsidRPr="00FE2091" w:rsidRDefault="00351853" w:rsidP="00FE2091">
      <w:pPr>
        <w:spacing w:after="0" w:line="240" w:lineRule="auto"/>
        <w:rPr>
          <w:rFonts w:ascii="Times New Roman" w:hAnsi="Times New Roman"/>
          <w:sz w:val="24"/>
        </w:rPr>
      </w:pPr>
      <w:r w:rsidRPr="007F63BF">
        <w:rPr>
          <w:rFonts w:ascii="Times New Roman" w:hAnsi="Times New Roman"/>
          <w:b/>
          <w:sz w:val="24"/>
          <w:u w:val="single"/>
        </w:rPr>
        <w:t>směry</w:t>
      </w:r>
      <w:r w:rsidRPr="00FE2091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FE2091">
        <w:rPr>
          <w:rFonts w:ascii="Times New Roman" w:hAnsi="Times New Roman"/>
          <w:sz w:val="24"/>
        </w:rPr>
        <w:t>Logický novopozitivismus</w:t>
      </w:r>
    </w:p>
    <w:p w:rsidR="00351853" w:rsidRPr="00FE2091" w:rsidRDefault="00351853" w:rsidP="00FE2091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E2091">
        <w:rPr>
          <w:rFonts w:ascii="Times New Roman" w:hAnsi="Times New Roman"/>
          <w:sz w:val="24"/>
        </w:rPr>
        <w:t>Fenomenologie</w:t>
      </w:r>
    </w:p>
    <w:p w:rsidR="00351853" w:rsidRPr="00FE2091" w:rsidRDefault="00351853" w:rsidP="00FE2091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E2091">
        <w:rPr>
          <w:rFonts w:ascii="Times New Roman" w:hAnsi="Times New Roman"/>
          <w:sz w:val="24"/>
        </w:rPr>
        <w:t>Strukturalismus</w:t>
      </w:r>
    </w:p>
    <w:p w:rsidR="00351853" w:rsidRDefault="00351853" w:rsidP="00FE2091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E2091">
        <w:rPr>
          <w:rFonts w:ascii="Times New Roman" w:hAnsi="Times New Roman"/>
          <w:sz w:val="24"/>
        </w:rPr>
        <w:t>Novotomismus</w:t>
      </w:r>
    </w:p>
    <w:p w:rsidR="00351853" w:rsidRPr="007F63BF" w:rsidRDefault="00351853" w:rsidP="007F63BF">
      <w:pPr>
        <w:spacing w:after="0" w:line="240" w:lineRule="auto"/>
        <w:ind w:left="720"/>
        <w:rPr>
          <w:rFonts w:ascii="Times New Roman" w:hAnsi="Times New Roman"/>
          <w:b/>
          <w:sz w:val="24"/>
        </w:rPr>
      </w:pPr>
      <w:r w:rsidRPr="007F63BF">
        <w:rPr>
          <w:rFonts w:ascii="Times New Roman" w:hAnsi="Times New Roman"/>
          <w:b/>
          <w:sz w:val="24"/>
        </w:rPr>
        <w:t>Existencionalismus</w:t>
      </w:r>
    </w:p>
    <w:p w:rsidR="00351853" w:rsidRPr="007F63BF" w:rsidRDefault="00351853" w:rsidP="007F63BF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:rsidR="00351853" w:rsidRPr="00DE6355" w:rsidRDefault="00351853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 w:rsidRPr="00DE6355">
        <w:rPr>
          <w:rFonts w:ascii="Times New Roman" w:hAnsi="Times New Roman"/>
          <w:b/>
          <w:sz w:val="28"/>
          <w:u w:val="single"/>
        </w:rPr>
        <w:t xml:space="preserve">LOGICKÝ NOVOPOZITIVISMUS </w:t>
      </w:r>
    </w:p>
    <w:p w:rsidR="00351853" w:rsidRPr="00FE2091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=proud fil, směrů, které navazují na pozitivismus 19</w:t>
      </w:r>
      <w:r w:rsidRPr="00FE2091">
        <w:rPr>
          <w:rFonts w:ascii="Times New Roman" w:hAnsi="Times New Roman"/>
          <w:sz w:val="24"/>
        </w:rPr>
        <w:t>. století</w:t>
      </w:r>
    </w:p>
    <w:p w:rsidR="00351853" w:rsidRPr="00FE2091" w:rsidRDefault="00351853">
      <w:pPr>
        <w:spacing w:after="0" w:line="240" w:lineRule="auto"/>
        <w:rPr>
          <w:rFonts w:ascii="Times New Roman" w:hAnsi="Times New Roman"/>
          <w:sz w:val="24"/>
        </w:rPr>
      </w:pPr>
      <w:r w:rsidRPr="00FE2091">
        <w:rPr>
          <w:rFonts w:ascii="Times New Roman" w:hAnsi="Times New Roman"/>
          <w:sz w:val="24"/>
        </w:rPr>
        <w:t>-široký proud, mnoha filosofických škol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 w:rsidRPr="00FE2091">
        <w:rPr>
          <w:rFonts w:ascii="Times New Roman" w:hAnsi="Times New Roman"/>
          <w:sz w:val="24"/>
        </w:rPr>
        <w:t xml:space="preserve">-odmítá zkoumat </w:t>
      </w:r>
      <w:r>
        <w:rPr>
          <w:rFonts w:ascii="Times New Roman" w:hAnsi="Times New Roman"/>
          <w:sz w:val="24"/>
        </w:rPr>
        <w:t>metafyzické otázky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r w:rsidRPr="00FE2091">
        <w:rPr>
          <w:rFonts w:ascii="Times New Roman" w:hAnsi="Times New Roman"/>
          <w:sz w:val="24"/>
        </w:rPr>
        <w:t xml:space="preserve"> zaměřují se na </w:t>
      </w:r>
      <w:r>
        <w:rPr>
          <w:rFonts w:ascii="Times New Roman" w:hAnsi="Times New Roman"/>
          <w:sz w:val="24"/>
        </w:rPr>
        <w:t>logiku</w:t>
      </w:r>
      <w:r w:rsidRPr="00FE2091">
        <w:rPr>
          <w:rFonts w:ascii="Times New Roman" w:hAnsi="Times New Roman"/>
          <w:sz w:val="24"/>
        </w:rPr>
        <w:t xml:space="preserve"> a analýzu jazyka </w:t>
      </w:r>
    </w:p>
    <w:p w:rsidR="00351853" w:rsidRPr="00FE2091" w:rsidRDefault="00351853" w:rsidP="001B53D8">
      <w:pPr>
        <w:spacing w:after="0" w:line="240" w:lineRule="auto"/>
        <w:ind w:left="2272" w:hanging="2272"/>
        <w:rPr>
          <w:rFonts w:ascii="Times New Roman" w:hAnsi="Times New Roman"/>
          <w:sz w:val="24"/>
        </w:rPr>
      </w:pPr>
      <w:r w:rsidRPr="001B53D8">
        <w:rPr>
          <w:rFonts w:ascii="Times New Roman" w:hAnsi="Times New Roman"/>
          <w:sz w:val="24"/>
        </w:rPr>
        <w:t>-zfo</w:t>
      </w:r>
      <w:r>
        <w:rPr>
          <w:rFonts w:ascii="Times New Roman" w:hAnsi="Times New Roman"/>
          <w:sz w:val="24"/>
        </w:rPr>
        <w:t>rmoval se na univerzitě ve Vídni</w:t>
      </w:r>
      <w:r w:rsidRPr="001B53D8">
        <w:rPr>
          <w:rFonts w:ascii="Times New Roman" w:hAnsi="Times New Roman"/>
          <w:sz w:val="24"/>
        </w:rPr>
        <w:t xml:space="preserve"> v tzv.</w:t>
      </w:r>
      <w:r>
        <w:rPr>
          <w:rFonts w:ascii="Times New Roman" w:hAnsi="Times New Roman"/>
          <w:b/>
          <w:sz w:val="24"/>
        </w:rPr>
        <w:t xml:space="preserve"> Vídeňském</w:t>
      </w:r>
      <w:r w:rsidRPr="00FE2091">
        <w:rPr>
          <w:rFonts w:ascii="Times New Roman" w:hAnsi="Times New Roman"/>
          <w:b/>
          <w:sz w:val="24"/>
        </w:rPr>
        <w:t xml:space="preserve"> kruh</w:t>
      </w:r>
      <w:r>
        <w:rPr>
          <w:rFonts w:ascii="Times New Roman" w:hAnsi="Times New Roman"/>
          <w:b/>
          <w:sz w:val="24"/>
        </w:rPr>
        <w:t>u</w:t>
      </w:r>
      <w:r w:rsidRPr="00FE2091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= skupina fil. a matematiků</w:t>
      </w:r>
    </w:p>
    <w:p w:rsidR="00351853" w:rsidRPr="001B53D8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-představitel:  </w:t>
      </w:r>
      <w:r>
        <w:rPr>
          <w:rFonts w:ascii="Times New Roman" w:hAnsi="Times New Roman"/>
          <w:b/>
          <w:sz w:val="24"/>
        </w:rPr>
        <w:t>Bertrand R</w:t>
      </w:r>
      <w:r w:rsidRPr="001B53D8">
        <w:rPr>
          <w:rFonts w:ascii="Times New Roman" w:hAnsi="Times New Roman"/>
          <w:b/>
          <w:sz w:val="24"/>
        </w:rPr>
        <w:t>ussell</w:t>
      </w:r>
    </w:p>
    <w:p w:rsidR="00351853" w:rsidRPr="001B53D8" w:rsidRDefault="00351853">
      <w:pPr>
        <w:spacing w:after="0" w:line="240" w:lineRule="auto"/>
        <w:rPr>
          <w:rFonts w:ascii="Times New Roman" w:hAnsi="Times New Roman"/>
          <w:sz w:val="24"/>
        </w:rPr>
      </w:pPr>
      <w:r w:rsidRPr="001B53D8">
        <w:rPr>
          <w:rFonts w:ascii="Times New Roman" w:hAnsi="Times New Roman"/>
          <w:sz w:val="24"/>
        </w:rPr>
        <w:t xml:space="preserve">                       Rudolf Carnap</w:t>
      </w:r>
    </w:p>
    <w:p w:rsidR="00351853" w:rsidRDefault="00351853" w:rsidP="007F63BF">
      <w:pPr>
        <w:spacing w:after="0" w:line="240" w:lineRule="auto"/>
        <w:rPr>
          <w:rFonts w:ascii="Times New Roman" w:hAnsi="Times New Roman"/>
          <w:sz w:val="24"/>
        </w:rPr>
      </w:pPr>
      <w:r w:rsidRPr="001B53D8">
        <w:rPr>
          <w:rFonts w:ascii="Times New Roman" w:hAnsi="Times New Roman"/>
          <w:sz w:val="24"/>
        </w:rPr>
        <w:tab/>
      </w:r>
      <w:r w:rsidRPr="001B53D8">
        <w:rPr>
          <w:rFonts w:ascii="Times New Roman" w:hAnsi="Times New Roman"/>
          <w:sz w:val="24"/>
        </w:rPr>
        <w:tab/>
        <w:t>Ludvík Wittgenstein</w:t>
      </w:r>
      <w:r w:rsidRPr="00FE2091">
        <w:rPr>
          <w:rFonts w:ascii="Times New Roman" w:hAnsi="Times New Roman"/>
          <w:sz w:val="24"/>
        </w:rPr>
        <w:t xml:space="preserve">  </w:t>
      </w:r>
    </w:p>
    <w:p w:rsidR="00351853" w:rsidRPr="00FE2091" w:rsidRDefault="00351853" w:rsidP="007F63BF">
      <w:pPr>
        <w:spacing w:after="0" w:line="240" w:lineRule="auto"/>
        <w:rPr>
          <w:rFonts w:ascii="Times New Roman" w:hAnsi="Times New Roman"/>
          <w:sz w:val="24"/>
        </w:rPr>
      </w:pPr>
      <w:r w:rsidRPr="00FE2091">
        <w:rPr>
          <w:rFonts w:ascii="Times New Roman" w:hAnsi="Times New Roman"/>
          <w:sz w:val="24"/>
        </w:rPr>
        <w:t xml:space="preserve">                        </w:t>
      </w:r>
    </w:p>
    <w:p w:rsidR="00351853" w:rsidRPr="00DE6355" w:rsidRDefault="00351853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 w:rsidRPr="00DE6355">
        <w:rPr>
          <w:rFonts w:ascii="Times New Roman" w:hAnsi="Times New Roman"/>
          <w:b/>
          <w:sz w:val="28"/>
          <w:u w:val="single"/>
        </w:rPr>
        <w:t>FENOMENOLOGIE</w:t>
      </w:r>
    </w:p>
    <w:p w:rsidR="00351853" w:rsidRDefault="00351853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-</w:t>
      </w:r>
      <w:r>
        <w:rPr>
          <w:rFonts w:ascii="Times New Roman" w:hAnsi="Times New Roman"/>
          <w:sz w:val="24"/>
        </w:rPr>
        <w:t>„nezastavujme se u slov a pojďme zpět k věcem samým“</w:t>
      </w:r>
      <w:r>
        <w:rPr>
          <w:rFonts w:ascii="Times New Roman" w:hAnsi="Times New Roman"/>
          <w:b/>
          <w:sz w:val="28"/>
        </w:rPr>
        <w:t xml:space="preserve"> 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>-</w:t>
      </w:r>
      <w:r>
        <w:rPr>
          <w:rFonts w:ascii="Times New Roman" w:hAnsi="Times New Roman"/>
          <w:sz w:val="24"/>
        </w:rPr>
        <w:t xml:space="preserve">zakladatel: </w:t>
      </w:r>
      <w:r w:rsidRPr="009873EE">
        <w:rPr>
          <w:rFonts w:ascii="Times New Roman" w:hAnsi="Times New Roman"/>
          <w:sz w:val="24"/>
        </w:rPr>
        <w:t xml:space="preserve">Eduard </w:t>
      </w:r>
      <w:r w:rsidRPr="007B37B0">
        <w:rPr>
          <w:rFonts w:ascii="Times New Roman" w:hAnsi="Times New Roman"/>
          <w:b/>
          <w:sz w:val="24"/>
        </w:rPr>
        <w:t>HUSSER</w:t>
      </w:r>
      <w:r>
        <w:rPr>
          <w:rFonts w:ascii="Times New Roman" w:hAnsi="Times New Roman"/>
          <w:sz w:val="24"/>
        </w:rPr>
        <w:t xml:space="preserve"> – matematik, filozof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-jako první vyslovil myšlenku, že fil. by se měla zabývat podstatou věcí nikoliv tak, jak se jeví – u každého jevu je potřeba provést redukci, díky které lze proniknout k podstatě věcí a jevů= esence 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-fenomenologie= věda esencí 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</w:p>
    <w:p w:rsidR="00351853" w:rsidRDefault="00351853" w:rsidP="007B37B0">
      <w:pPr>
        <w:pStyle w:val="NoSpacing"/>
      </w:pPr>
      <w:r>
        <w:rPr>
          <w:rFonts w:ascii="Times New Roman" w:hAnsi="Times New Roman"/>
          <w:sz w:val="24"/>
        </w:rPr>
        <w:t xml:space="preserve">-představitel </w:t>
      </w:r>
      <w:r w:rsidRPr="007B37B0">
        <w:rPr>
          <w:rFonts w:ascii="Times New Roman" w:hAnsi="Times New Roman"/>
          <w:b/>
          <w:sz w:val="24"/>
        </w:rPr>
        <w:t>J. Patočka</w:t>
      </w:r>
      <w:r>
        <w:rPr>
          <w:rFonts w:ascii="Times New Roman" w:hAnsi="Times New Roman"/>
          <w:sz w:val="24"/>
        </w:rPr>
        <w:t xml:space="preserve"> (info ze semináře) </w:t>
      </w:r>
      <w:r>
        <w:t xml:space="preserve">-nejvýznamnější český filozof </w:t>
      </w:r>
    </w:p>
    <w:p w:rsidR="00351853" w:rsidRPr="007B37B0" w:rsidRDefault="00351853" w:rsidP="007B37B0">
      <w:pPr>
        <w:pStyle w:val="NoSpacing"/>
        <w:ind w:firstLine="708"/>
        <w:rPr>
          <w:rFonts w:ascii="Times New Roman" w:hAnsi="Times New Roman"/>
          <w:sz w:val="24"/>
          <w:u w:val="single"/>
        </w:rPr>
      </w:pPr>
      <w:r w:rsidRPr="007B37B0">
        <w:rPr>
          <w:rFonts w:ascii="Times New Roman" w:hAnsi="Times New Roman"/>
          <w:sz w:val="24"/>
        </w:rPr>
        <w:t xml:space="preserve">-dílo: </w:t>
      </w:r>
      <w:r w:rsidRPr="007B37B0">
        <w:rPr>
          <w:rFonts w:ascii="Times New Roman" w:hAnsi="Times New Roman"/>
          <w:sz w:val="24"/>
          <w:u w:val="single"/>
        </w:rPr>
        <w:t xml:space="preserve">Péče o duši </w:t>
      </w:r>
    </w:p>
    <w:p w:rsidR="00351853" w:rsidRPr="007B37B0" w:rsidRDefault="00351853" w:rsidP="007B37B0">
      <w:pPr>
        <w:pStyle w:val="NoSpacing"/>
        <w:ind w:firstLine="708"/>
        <w:rPr>
          <w:rFonts w:ascii="Times New Roman" w:hAnsi="Times New Roman"/>
          <w:sz w:val="24"/>
        </w:rPr>
      </w:pPr>
      <w:r w:rsidRPr="007B37B0">
        <w:rPr>
          <w:rFonts w:ascii="Times New Roman" w:hAnsi="Times New Roman"/>
          <w:sz w:val="24"/>
        </w:rPr>
        <w:t>-</w:t>
      </w:r>
      <w:r w:rsidRPr="007B37B0">
        <w:rPr>
          <w:rFonts w:ascii="Times New Roman" w:hAnsi="Times New Roman"/>
          <w:i/>
          <w:sz w:val="24"/>
        </w:rPr>
        <w:t>fenomenologie</w:t>
      </w:r>
      <w:r w:rsidRPr="007B37B0">
        <w:rPr>
          <w:rFonts w:ascii="Times New Roman" w:hAnsi="Times New Roman"/>
          <w:sz w:val="24"/>
        </w:rPr>
        <w:t xml:space="preserve"> - </w:t>
      </w:r>
      <w:r w:rsidRPr="007B37B0">
        <w:rPr>
          <w:rFonts w:ascii="Times New Roman" w:hAnsi="Times New Roman"/>
          <w:i/>
          <w:sz w:val="24"/>
        </w:rPr>
        <w:t>problematika člověka</w:t>
      </w:r>
      <w:r w:rsidRPr="007B37B0">
        <w:rPr>
          <w:rFonts w:ascii="Times New Roman" w:hAnsi="Times New Roman"/>
          <w:sz w:val="24"/>
        </w:rPr>
        <w:t xml:space="preserve"> – </w:t>
      </w:r>
      <w:r w:rsidRPr="007B37B0">
        <w:rPr>
          <w:rFonts w:ascii="Times New Roman" w:hAnsi="Times New Roman"/>
          <w:sz w:val="24"/>
          <w:u w:val="single"/>
        </w:rPr>
        <w:t>3 základní pohyby:</w:t>
      </w:r>
      <w:r w:rsidRPr="007B37B0">
        <w:rPr>
          <w:rFonts w:ascii="Times New Roman" w:hAnsi="Times New Roman"/>
          <w:sz w:val="24"/>
        </w:rPr>
        <w:t xml:space="preserve"> </w:t>
      </w:r>
      <w:r w:rsidRPr="007B37B0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7B37B0">
        <w:rPr>
          <w:rFonts w:ascii="Times New Roman" w:hAnsi="Times New Roman"/>
          <w:sz w:val="24"/>
          <w:u w:val="single"/>
        </w:rPr>
        <w:t>1)</w:t>
      </w:r>
      <w:r w:rsidRPr="007B37B0">
        <w:rPr>
          <w:rFonts w:ascii="Times New Roman" w:hAnsi="Times New Roman"/>
          <w:sz w:val="24"/>
        </w:rPr>
        <w:t xml:space="preserve"> „Pohyb zakotví ve světě“ </w:t>
      </w:r>
      <w:r w:rsidRPr="007B37B0">
        <w:rPr>
          <w:rFonts w:ascii="Times New Roman" w:hAnsi="Times New Roman"/>
          <w:sz w:val="24"/>
        </w:rPr>
        <w:tab/>
      </w:r>
      <w:r w:rsidRPr="007B37B0">
        <w:rPr>
          <w:rFonts w:ascii="Times New Roman" w:hAnsi="Times New Roman"/>
          <w:sz w:val="24"/>
        </w:rPr>
        <w:tab/>
      </w:r>
      <w:r w:rsidRPr="007B37B0">
        <w:rPr>
          <w:rFonts w:ascii="Times New Roman" w:hAnsi="Times New Roman"/>
          <w:sz w:val="24"/>
        </w:rPr>
        <w:tab/>
      </w:r>
      <w:r w:rsidRPr="007B37B0">
        <w:rPr>
          <w:rFonts w:ascii="Times New Roman" w:hAnsi="Times New Roman"/>
          <w:sz w:val="24"/>
        </w:rPr>
        <w:tab/>
      </w:r>
      <w:r w:rsidRPr="007B37B0">
        <w:rPr>
          <w:rFonts w:ascii="Times New Roman" w:hAnsi="Times New Roman"/>
          <w:sz w:val="24"/>
        </w:rPr>
        <w:tab/>
      </w:r>
      <w:r w:rsidRPr="007B37B0">
        <w:rPr>
          <w:rFonts w:ascii="Times New Roman" w:hAnsi="Times New Roman"/>
          <w:sz w:val="24"/>
        </w:rPr>
        <w:tab/>
      </w:r>
      <w:r w:rsidRPr="007B37B0">
        <w:rPr>
          <w:rFonts w:ascii="Times New Roman" w:hAnsi="Times New Roman"/>
          <w:sz w:val="24"/>
        </w:rPr>
        <w:tab/>
      </w:r>
      <w:r w:rsidRPr="007B37B0">
        <w:rPr>
          <w:rFonts w:ascii="Times New Roman" w:hAnsi="Times New Roman"/>
          <w:sz w:val="24"/>
        </w:rPr>
        <w:tab/>
      </w:r>
      <w:r w:rsidRPr="007B37B0">
        <w:rPr>
          <w:rFonts w:ascii="Times New Roman" w:hAnsi="Times New Roman"/>
          <w:sz w:val="24"/>
        </w:rPr>
        <w:tab/>
      </w:r>
      <w:r w:rsidRPr="007B37B0">
        <w:rPr>
          <w:rFonts w:ascii="Times New Roman" w:hAnsi="Times New Roman"/>
          <w:sz w:val="24"/>
          <w:u w:val="single"/>
        </w:rPr>
        <w:t>2)</w:t>
      </w:r>
      <w:r w:rsidRPr="007B37B0">
        <w:rPr>
          <w:rFonts w:ascii="Times New Roman" w:hAnsi="Times New Roman"/>
          <w:sz w:val="24"/>
        </w:rPr>
        <w:t xml:space="preserve"> „Pohyb sebe zbavení prodloužením“ (práce, životní obstarávání </w:t>
      </w:r>
      <w:r w:rsidRPr="007B37B0">
        <w:rPr>
          <w:rFonts w:ascii="Times New Roman" w:hAnsi="Times New Roman"/>
          <w:sz w:val="24"/>
          <w:szCs w:val="24"/>
        </w:rPr>
        <w:sym w:font="Wingdings" w:char="F0E0"/>
      </w:r>
      <w:r w:rsidRPr="007B37B0">
        <w:rPr>
          <w:rFonts w:ascii="Times New Roman" w:hAnsi="Times New Roman"/>
          <w:sz w:val="24"/>
        </w:rPr>
        <w:t xml:space="preserve"> člověk si všímá jen věcí, které mu mohou sloužit, tzn. zaměřen na praktickou užitečnost věcí);</w:t>
      </w:r>
      <w:r w:rsidRPr="007B37B0">
        <w:rPr>
          <w:rFonts w:ascii="Times New Roman" w:hAnsi="Times New Roman"/>
          <w:sz w:val="24"/>
        </w:rPr>
        <w:tab/>
      </w:r>
      <w:r w:rsidRPr="007B37B0">
        <w:rPr>
          <w:rFonts w:ascii="Times New Roman" w:hAnsi="Times New Roman"/>
          <w:sz w:val="24"/>
        </w:rPr>
        <w:tab/>
      </w:r>
      <w:r w:rsidRPr="007B37B0">
        <w:rPr>
          <w:rFonts w:ascii="Times New Roman" w:hAnsi="Times New Roman"/>
          <w:sz w:val="24"/>
        </w:rPr>
        <w:tab/>
      </w:r>
      <w:r w:rsidRPr="007B37B0">
        <w:rPr>
          <w:rFonts w:ascii="Times New Roman" w:hAnsi="Times New Roman"/>
          <w:sz w:val="24"/>
          <w:u w:val="single"/>
        </w:rPr>
        <w:t>3)</w:t>
      </w:r>
      <w:r w:rsidRPr="007B37B0">
        <w:rPr>
          <w:rFonts w:ascii="Times New Roman" w:hAnsi="Times New Roman"/>
          <w:sz w:val="24"/>
        </w:rPr>
        <w:t xml:space="preserve"> „Pohyb sebenalezení“ (návrat člověka k sobě samému, lidská konečnost nelze překonat žádným praktickým obstaráváním – člověk odmítá konzumní život a přijímá vlastní konečnost jako podstatnou charakteristiku sebe samého </w:t>
      </w:r>
      <w:r w:rsidRPr="007B37B0">
        <w:rPr>
          <w:rFonts w:ascii="Times New Roman" w:hAnsi="Times New Roman"/>
          <w:sz w:val="24"/>
          <w:szCs w:val="24"/>
        </w:rPr>
        <w:sym w:font="Wingdings" w:char="F0E0"/>
      </w:r>
      <w:r w:rsidRPr="007B37B0">
        <w:rPr>
          <w:rFonts w:ascii="Times New Roman" w:hAnsi="Times New Roman"/>
          <w:sz w:val="24"/>
        </w:rPr>
        <w:t>člověk by měl pečovat o vlastní duši, aby byl sám se sebou spokojen)</w:t>
      </w:r>
    </w:p>
    <w:p w:rsidR="00351853" w:rsidRPr="009873EE" w:rsidRDefault="00351853">
      <w:pPr>
        <w:spacing w:after="0" w:line="240" w:lineRule="auto"/>
        <w:rPr>
          <w:rFonts w:ascii="Times New Roman" w:hAnsi="Times New Roman"/>
          <w:b/>
          <w:sz w:val="28"/>
        </w:rPr>
      </w:pPr>
    </w:p>
    <w:p w:rsidR="00351853" w:rsidRPr="00DE6355" w:rsidRDefault="00351853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 w:rsidRPr="00DE6355">
        <w:rPr>
          <w:rFonts w:ascii="Times New Roman" w:hAnsi="Times New Roman"/>
          <w:b/>
          <w:sz w:val="28"/>
          <w:u w:val="single"/>
        </w:rPr>
        <w:t xml:space="preserve">STRUKTURALISMUS 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 xml:space="preserve">- </w:t>
      </w:r>
      <w:r w:rsidRPr="009873EE">
        <w:rPr>
          <w:rFonts w:ascii="Times New Roman" w:hAnsi="Times New Roman"/>
          <w:sz w:val="24"/>
        </w:rPr>
        <w:t>široký proud, který se uplatňuje ve všech vědách</w:t>
      </w:r>
      <w:r>
        <w:rPr>
          <w:rFonts w:ascii="Times New Roman" w:hAnsi="Times New Roman"/>
          <w:sz w:val="24"/>
        </w:rPr>
        <w:t>, protože vychází z myšlenky, že ve všech věcech a jevech existuje struktura, řád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cíl= nalézt strukturu a vyjadřovat ji nějakou soustavou znaků </w:t>
      </w:r>
      <w:r w:rsidRPr="007F63BF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>tzn. znakem strukturalismu je že vše chápe jako zákonitě uspořádaný celek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-vývoj chápou jako ničím nepodmíněnou proměnu struktur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-zakladatel: </w:t>
      </w:r>
      <w:r w:rsidRPr="007F63BF">
        <w:rPr>
          <w:rFonts w:ascii="Times New Roman" w:hAnsi="Times New Roman"/>
          <w:b/>
          <w:sz w:val="24"/>
        </w:rPr>
        <w:t>SAUSERE</w:t>
      </w:r>
      <w:r>
        <w:rPr>
          <w:rFonts w:ascii="Times New Roman" w:hAnsi="Times New Roman"/>
          <w:sz w:val="24"/>
        </w:rPr>
        <w:t xml:space="preserve"> [Socír] – Švýcar, aplikoval to na jazyk </w:t>
      </w:r>
      <w:r w:rsidRPr="007F63BF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jazykověda 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</w:p>
    <w:p w:rsidR="00351853" w:rsidRPr="007F63BF" w:rsidRDefault="00351853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 w:rsidRPr="007F63BF">
        <w:rPr>
          <w:rFonts w:ascii="Times New Roman" w:hAnsi="Times New Roman"/>
          <w:b/>
          <w:sz w:val="28"/>
          <w:u w:val="single"/>
        </w:rPr>
        <w:t>NOVOTOMISMUS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=křesťanská fil., navazuje na T. Akvinského 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-zdůrazňuje harmonii světa a rozumu 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-víra a rozum= dva zdroje poznání, které jsou dány člověku Bohem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-na první místo kladou víru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-současný novotomismus reaguje na aktuální problémy světa „aggior na mento“ [adžio admento] = přiblížení církve všednímu dni </w:t>
      </w:r>
    </w:p>
    <w:p w:rsidR="00351853" w:rsidRDefault="00351853">
      <w:pPr>
        <w:spacing w:after="0" w:line="240" w:lineRule="auto"/>
        <w:rPr>
          <w:rFonts w:ascii="Times New Roman" w:hAnsi="Times New Roman"/>
          <w:b/>
          <w:sz w:val="32"/>
          <w:u w:val="single"/>
        </w:rPr>
      </w:pPr>
    </w:p>
    <w:p w:rsidR="00351853" w:rsidRPr="00DE6355" w:rsidRDefault="00351853">
      <w:pPr>
        <w:spacing w:after="0" w:line="240" w:lineRule="auto"/>
        <w:rPr>
          <w:rFonts w:ascii="Times New Roman" w:hAnsi="Times New Roman"/>
          <w:sz w:val="28"/>
          <w:u w:val="single"/>
        </w:rPr>
      </w:pPr>
      <w:r w:rsidRPr="00DE6355">
        <w:rPr>
          <w:rFonts w:ascii="Times New Roman" w:hAnsi="Times New Roman"/>
          <w:b/>
          <w:sz w:val="28"/>
          <w:u w:val="single"/>
        </w:rPr>
        <w:t>EXISTENCIONALISMUS</w:t>
      </w:r>
      <w:r w:rsidRPr="00DE6355">
        <w:rPr>
          <w:rFonts w:ascii="Times New Roman" w:hAnsi="Times New Roman"/>
          <w:sz w:val="28"/>
          <w:u w:val="single"/>
        </w:rPr>
        <w:t xml:space="preserve"> 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 w:rsidRPr="005115D6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nejrozšířenější směr 20. století </w:t>
      </w:r>
      <w:r w:rsidRPr="005115D6">
        <w:rPr>
          <w:rFonts w:ascii="Times New Roman" w:hAnsi="Times New Roman"/>
          <w:sz w:val="24"/>
        </w:rPr>
        <w:t xml:space="preserve"> </w:t>
      </w:r>
    </w:p>
    <w:p w:rsidR="00351853" w:rsidRPr="005115D6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-vznik Německo po I. sv.v.  </w:t>
      </w:r>
      <w:r w:rsidRPr="001B14FB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4"/>
        </w:rPr>
        <w:t>hlavní rozvinutí</w:t>
      </w:r>
      <w:r w:rsidRPr="005115D6">
        <w:rPr>
          <w:rFonts w:ascii="Times New Roman" w:hAnsi="Times New Roman"/>
          <w:sz w:val="24"/>
        </w:rPr>
        <w:t xml:space="preserve"> ve Francii po II. sv.v.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 w:rsidRPr="005115D6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šířil se nejen ve fil. dílech, ale také v románech, povídkách, dramatech či esejích </w:t>
      </w:r>
    </w:p>
    <w:p w:rsidR="00351853" w:rsidRDefault="00351853" w:rsidP="001B14F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teoretická východiska E: 1. filozofie život - Nietzsche</w:t>
      </w:r>
    </w:p>
    <w:p w:rsidR="00351853" w:rsidRDefault="00351853" w:rsidP="001B14F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2. fenomenologie</w:t>
      </w:r>
    </w:p>
    <w:p w:rsidR="00351853" w:rsidRDefault="00351853" w:rsidP="001B14F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3. filozofie dánského filozofa K</w:t>
      </w:r>
      <w:r w:rsidRPr="001B14FB">
        <w:rPr>
          <w:rFonts w:ascii="Times New Roman" w:hAnsi="Times New Roman"/>
          <w:sz w:val="24"/>
        </w:rPr>
        <w:t>ierkegaard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-znaky E:</w:t>
      </w:r>
      <w:r>
        <w:rPr>
          <w:rFonts w:ascii="Times New Roman" w:hAnsi="Times New Roman"/>
          <w:sz w:val="24"/>
        </w:rPr>
        <w:tab/>
        <w:t>1. odmítá ontologické otázky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2. individualismus 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3. heslo „existence předchází bytí“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-směr reagoval na hrůzy sv. válek </w:t>
      </w:r>
      <w:r w:rsidRPr="001B14FB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>zabýval se problematikou smyslu života člověka</w:t>
      </w:r>
    </w:p>
    <w:p w:rsidR="00351853" w:rsidRDefault="0035185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-dělení na 2 větve: a)ateistická větev;</w:t>
      </w:r>
      <w:r>
        <w:rPr>
          <w:rFonts w:ascii="Times New Roman" w:hAnsi="Times New Roman"/>
          <w:sz w:val="24"/>
        </w:rPr>
        <w:tab/>
        <w:t xml:space="preserve">b)náboženská větev </w:t>
      </w:r>
    </w:p>
    <w:p w:rsidR="00351853" w:rsidRPr="00E61406" w:rsidRDefault="00351853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E61406">
        <w:rPr>
          <w:rFonts w:ascii="Times New Roman" w:hAnsi="Times New Roman"/>
          <w:b/>
          <w:sz w:val="24"/>
          <w:u w:val="single"/>
        </w:rPr>
        <w:t xml:space="preserve">a)ateistická větev </w:t>
      </w:r>
    </w:p>
    <w:p w:rsidR="00351853" w:rsidRDefault="00351853" w:rsidP="001B14F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Albert </w:t>
      </w:r>
      <w:r w:rsidRPr="00E61406">
        <w:rPr>
          <w:rFonts w:ascii="Times New Roman" w:hAnsi="Times New Roman"/>
          <w:b/>
          <w:sz w:val="24"/>
        </w:rPr>
        <w:t>CAMUS</w:t>
      </w:r>
      <w:r>
        <w:rPr>
          <w:rFonts w:ascii="Times New Roman" w:hAnsi="Times New Roman"/>
          <w:sz w:val="24"/>
        </w:rPr>
        <w:t xml:space="preserve"> </w:t>
      </w:r>
    </w:p>
    <w:p w:rsidR="00351853" w:rsidRDefault="00351853" w:rsidP="001B14F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-Francouz, filozof, spisovatel </w:t>
      </w:r>
    </w:p>
    <w:p w:rsidR="00351853" w:rsidRDefault="00351853" w:rsidP="001B14F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-1. pol. 20. stol. </w:t>
      </w:r>
    </w:p>
    <w:p w:rsidR="00351853" w:rsidRDefault="00351853" w:rsidP="001B14F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-absolvent fil. fakulty </w:t>
      </w:r>
      <w:r w:rsidRPr="001B14FB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novinář </w:t>
      </w:r>
      <w:r w:rsidRPr="001B14FB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válka – odboj </w:t>
      </w:r>
      <w:r w:rsidRPr="001B14FB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romány, hry, eseje </w:t>
      </w:r>
      <w:r w:rsidRPr="001B14FB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Nobelova cena za literaturu </w:t>
      </w:r>
    </w:p>
    <w:p w:rsidR="00351853" w:rsidRDefault="00351853" w:rsidP="001B14F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-díla: </w:t>
      </w:r>
      <w:r w:rsidRPr="00E61406">
        <w:rPr>
          <w:rFonts w:ascii="Times New Roman" w:hAnsi="Times New Roman"/>
          <w:sz w:val="24"/>
          <w:u w:val="single"/>
        </w:rPr>
        <w:t>Cizinec</w:t>
      </w:r>
      <w:r>
        <w:rPr>
          <w:rFonts w:ascii="Times New Roman" w:hAnsi="Times New Roman"/>
          <w:sz w:val="24"/>
          <w:u w:val="single"/>
        </w:rPr>
        <w:t>; Mo</w:t>
      </w:r>
      <w:r w:rsidRPr="00E61406">
        <w:rPr>
          <w:rFonts w:ascii="Times New Roman" w:hAnsi="Times New Roman"/>
          <w:sz w:val="24"/>
          <w:u w:val="single"/>
        </w:rPr>
        <w:t>r</w:t>
      </w:r>
      <w:r>
        <w:rPr>
          <w:rFonts w:ascii="Times New Roman" w:hAnsi="Times New Roman"/>
          <w:sz w:val="24"/>
        </w:rPr>
        <w:t xml:space="preserve"> (román); </w:t>
      </w:r>
      <w:r w:rsidRPr="00E61406">
        <w:rPr>
          <w:rFonts w:ascii="Times New Roman" w:hAnsi="Times New Roman"/>
          <w:sz w:val="24"/>
          <w:u w:val="single"/>
        </w:rPr>
        <w:t>Mýtus o Sisyfovi</w:t>
      </w:r>
      <w:r>
        <w:rPr>
          <w:rFonts w:ascii="Times New Roman" w:hAnsi="Times New Roman"/>
          <w:sz w:val="24"/>
        </w:rPr>
        <w:t xml:space="preserve"> (fil. dílo)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-dle něj lidská existence je absurdní a klade si otázku, co má člověk dělat </w:t>
      </w:r>
      <w:r w:rsidRPr="00E6140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řešení v románu Mor – ukazuje možné reakce na absurditu </w:t>
      </w:r>
      <w:r w:rsidRPr="00E6140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absurdita nemusí člověka paralyzovat, ale naopak může být výzvou k aktivní revoltě= boj X zlu (nechápe to jako násilí, ale jako důstojný vzdor každého jednotlivce, který usiluje o spravedlnost) 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 xml:space="preserve">Jean Paul </w:t>
      </w:r>
      <w:r w:rsidRPr="00E61406">
        <w:rPr>
          <w:rFonts w:ascii="Times New Roman" w:hAnsi="Times New Roman"/>
          <w:b/>
          <w:sz w:val="24"/>
        </w:rPr>
        <w:t>SARTRE</w:t>
      </w:r>
      <w:r>
        <w:rPr>
          <w:rFonts w:ascii="Times New Roman" w:hAnsi="Times New Roman"/>
          <w:sz w:val="24"/>
        </w:rPr>
        <w:t xml:space="preserve"> 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-Francouz, filozof, spisovatel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-nejvýznamnější spisovatel existencionalismu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-studia </w:t>
      </w:r>
      <w:r w:rsidRPr="00E6140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profesor na SŠ </w:t>
      </w:r>
      <w:r w:rsidRPr="00E6140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válka – odboj </w:t>
      </w:r>
      <w:r w:rsidRPr="00E6140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>vědecké fil. spisy, romány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-díla:</w:t>
      </w:r>
      <w:r>
        <w:rPr>
          <w:rFonts w:ascii="Times New Roman" w:hAnsi="Times New Roman"/>
          <w:sz w:val="24"/>
        </w:rPr>
        <w:tab/>
      </w:r>
      <w:r w:rsidRPr="00E61406">
        <w:rPr>
          <w:rFonts w:ascii="Times New Roman" w:hAnsi="Times New Roman"/>
          <w:sz w:val="24"/>
          <w:u w:val="single"/>
        </w:rPr>
        <w:t>Hnus</w:t>
      </w:r>
      <w:r>
        <w:rPr>
          <w:rFonts w:ascii="Times New Roman" w:hAnsi="Times New Roman"/>
          <w:sz w:val="24"/>
        </w:rPr>
        <w:tab/>
        <w:t xml:space="preserve">-základní fil. myšlenky existencionalismu 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-smysl života nachází v tom, že člověk se angažuje pro druhé 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Cesty ke svobodě</w:t>
      </w:r>
      <w:r>
        <w:rPr>
          <w:rFonts w:ascii="Times New Roman" w:hAnsi="Times New Roman"/>
          <w:sz w:val="24"/>
        </w:rPr>
        <w:tab/>
        <w:t xml:space="preserve">-problematika svobody člověka, dle něj jsme ke svobodě odsouzeni, člověk má tedy svobodu volby a záleží jen na tom, jak se ve své svobodě budeme rozhodovat  </w:t>
      </w:r>
      <w:r w:rsidRPr="00E6140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„Člověk není ničím jiným, než tím, co ze sebe sám učiní“ 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-přesto je však svoboda člověka limitovaná 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  <w:r w:rsidRPr="00E6140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</w:rPr>
        <w:t xml:space="preserve">limity: </w:t>
      </w:r>
      <w:r>
        <w:rPr>
          <w:rFonts w:ascii="Times New Roman" w:hAnsi="Times New Roman"/>
          <w:sz w:val="24"/>
        </w:rPr>
        <w:tab/>
        <w:t>a)jsme na tomto světě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b)nejsme tu sami 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c)jsme činní, aktivní 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d)jsme smrtelní 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</w:p>
    <w:p w:rsidR="00351853" w:rsidRPr="00E61406" w:rsidRDefault="00351853" w:rsidP="00E61406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E61406">
        <w:rPr>
          <w:rFonts w:ascii="Times New Roman" w:hAnsi="Times New Roman"/>
          <w:b/>
          <w:sz w:val="24"/>
          <w:u w:val="single"/>
        </w:rPr>
        <w:t>b)náboženská větev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-skutečně existuje pouze Bůh, který má absolutní moc nad člověkem 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-smyslem života je víra v Boha</w:t>
      </w:r>
    </w:p>
    <w:p w:rsidR="00351853" w:rsidRDefault="00351853" w:rsidP="00E61406">
      <w:pPr>
        <w:spacing w:after="0" w:line="240" w:lineRule="auto"/>
        <w:rPr>
          <w:rFonts w:ascii="Times New Roman" w:hAnsi="Times New Roman"/>
          <w:sz w:val="24"/>
        </w:rPr>
      </w:pPr>
    </w:p>
    <w:p w:rsidR="00351853" w:rsidRPr="00D313BD" w:rsidRDefault="00351853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:rsidR="00351853" w:rsidRDefault="00351853">
      <w:pPr>
        <w:spacing w:after="0" w:line="240" w:lineRule="auto"/>
        <w:ind w:left="720"/>
        <w:rPr>
          <w:rFonts w:ascii="Times New Roman" w:hAnsi="Times New Roman"/>
          <w:sz w:val="32"/>
        </w:rPr>
      </w:pPr>
    </w:p>
    <w:p w:rsidR="00351853" w:rsidRDefault="00351853">
      <w:pPr>
        <w:spacing w:after="0" w:line="240" w:lineRule="auto"/>
        <w:ind w:left="720"/>
        <w:rPr>
          <w:rFonts w:ascii="Times New Roman" w:hAnsi="Times New Roman"/>
          <w:sz w:val="32"/>
        </w:rPr>
      </w:pPr>
    </w:p>
    <w:p w:rsidR="00351853" w:rsidRDefault="00351853">
      <w:pPr>
        <w:spacing w:after="0" w:line="240" w:lineRule="auto"/>
        <w:ind w:left="720"/>
        <w:rPr>
          <w:rFonts w:ascii="Times New Roman" w:hAnsi="Times New Roman"/>
          <w:sz w:val="32"/>
        </w:rPr>
      </w:pPr>
    </w:p>
    <w:p w:rsidR="00351853" w:rsidRDefault="00351853">
      <w:pPr>
        <w:spacing w:after="0" w:line="240" w:lineRule="auto"/>
        <w:ind w:left="720"/>
        <w:rPr>
          <w:rFonts w:ascii="Times New Roman" w:hAnsi="Times New Roman"/>
          <w:sz w:val="32"/>
        </w:rPr>
      </w:pPr>
    </w:p>
    <w:p w:rsidR="00351853" w:rsidRDefault="00351853">
      <w:pPr>
        <w:spacing w:after="0" w:line="240" w:lineRule="auto"/>
        <w:ind w:left="720"/>
        <w:rPr>
          <w:rFonts w:ascii="Times New Roman" w:hAnsi="Times New Roman"/>
          <w:sz w:val="32"/>
        </w:rPr>
      </w:pPr>
    </w:p>
    <w:p w:rsidR="00351853" w:rsidRDefault="00351853">
      <w:pPr>
        <w:spacing w:after="0" w:line="240" w:lineRule="auto"/>
        <w:ind w:left="720"/>
        <w:rPr>
          <w:rFonts w:ascii="Times New Roman" w:hAnsi="Times New Roman"/>
          <w:sz w:val="32"/>
        </w:rPr>
      </w:pPr>
    </w:p>
    <w:sectPr w:rsidR="00351853" w:rsidSect="00E7120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853" w:rsidRDefault="00351853" w:rsidP="0093080C">
      <w:pPr>
        <w:spacing w:after="0" w:line="240" w:lineRule="auto"/>
      </w:pPr>
      <w:r>
        <w:separator/>
      </w:r>
    </w:p>
  </w:endnote>
  <w:endnote w:type="continuationSeparator" w:id="0">
    <w:p w:rsidR="00351853" w:rsidRDefault="00351853" w:rsidP="0093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853" w:rsidRDefault="00351853">
    <w:pPr>
      <w:pStyle w:val="Footer"/>
      <w:jc w:val="center"/>
    </w:pPr>
    <w:fldSimple w:instr="PAGE   \* MERGEFORMAT">
      <w:r>
        <w:rPr>
          <w:noProof/>
        </w:rPr>
        <w:t>1</w:t>
      </w:r>
    </w:fldSimple>
  </w:p>
  <w:p w:rsidR="00351853" w:rsidRDefault="003518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853" w:rsidRDefault="00351853" w:rsidP="0093080C">
      <w:pPr>
        <w:spacing w:after="0" w:line="240" w:lineRule="auto"/>
      </w:pPr>
      <w:r>
        <w:separator/>
      </w:r>
    </w:p>
  </w:footnote>
  <w:footnote w:type="continuationSeparator" w:id="0">
    <w:p w:rsidR="00351853" w:rsidRDefault="00351853" w:rsidP="00930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7DF0"/>
    <w:multiLevelType w:val="hybridMultilevel"/>
    <w:tmpl w:val="5D1C6D68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186DBA"/>
    <w:multiLevelType w:val="multilevel"/>
    <w:tmpl w:val="A12203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08E8582B"/>
    <w:multiLevelType w:val="hybridMultilevel"/>
    <w:tmpl w:val="891426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E39D7"/>
    <w:multiLevelType w:val="hybridMultilevel"/>
    <w:tmpl w:val="4A6A3B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349C9"/>
    <w:multiLevelType w:val="multilevel"/>
    <w:tmpl w:val="DE088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147B729A"/>
    <w:multiLevelType w:val="multilevel"/>
    <w:tmpl w:val="9B58F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172E66BF"/>
    <w:multiLevelType w:val="hybridMultilevel"/>
    <w:tmpl w:val="0BA4D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E62B1"/>
    <w:multiLevelType w:val="hybridMultilevel"/>
    <w:tmpl w:val="028AD0BE"/>
    <w:lvl w:ilvl="0" w:tplc="566A8BA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F4EDF"/>
    <w:multiLevelType w:val="hybridMultilevel"/>
    <w:tmpl w:val="964EB46C"/>
    <w:lvl w:ilvl="0" w:tplc="D8247CBC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9">
    <w:nsid w:val="27A3505B"/>
    <w:multiLevelType w:val="hybridMultilevel"/>
    <w:tmpl w:val="0B6C6DDC"/>
    <w:lvl w:ilvl="0" w:tplc="0405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>
    <w:nsid w:val="29E6282A"/>
    <w:multiLevelType w:val="hybridMultilevel"/>
    <w:tmpl w:val="27EE242E"/>
    <w:lvl w:ilvl="0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3231320E"/>
    <w:multiLevelType w:val="hybridMultilevel"/>
    <w:tmpl w:val="367E03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9759A"/>
    <w:multiLevelType w:val="multilevel"/>
    <w:tmpl w:val="BBB47A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>
    <w:nsid w:val="3FCC257D"/>
    <w:multiLevelType w:val="hybridMultilevel"/>
    <w:tmpl w:val="AE64CFA4"/>
    <w:lvl w:ilvl="0" w:tplc="566A8B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9469C"/>
    <w:multiLevelType w:val="hybridMultilevel"/>
    <w:tmpl w:val="39E2209E"/>
    <w:lvl w:ilvl="0" w:tplc="566A8B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F7EBB"/>
    <w:multiLevelType w:val="multilevel"/>
    <w:tmpl w:val="58460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>
    <w:nsid w:val="7C9D792A"/>
    <w:multiLevelType w:val="hybridMultilevel"/>
    <w:tmpl w:val="1B1098C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FB0C65"/>
    <w:multiLevelType w:val="hybridMultilevel"/>
    <w:tmpl w:val="82CE79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2"/>
  </w:num>
  <w:num w:numId="5">
    <w:abstractNumId w:val="5"/>
  </w:num>
  <w:num w:numId="6">
    <w:abstractNumId w:val="16"/>
  </w:num>
  <w:num w:numId="7">
    <w:abstractNumId w:val="6"/>
  </w:num>
  <w:num w:numId="8">
    <w:abstractNumId w:val="9"/>
  </w:num>
  <w:num w:numId="9">
    <w:abstractNumId w:val="3"/>
  </w:num>
  <w:num w:numId="10">
    <w:abstractNumId w:val="10"/>
  </w:num>
  <w:num w:numId="11">
    <w:abstractNumId w:val="0"/>
  </w:num>
  <w:num w:numId="12">
    <w:abstractNumId w:val="17"/>
  </w:num>
  <w:num w:numId="13">
    <w:abstractNumId w:val="2"/>
  </w:num>
  <w:num w:numId="14">
    <w:abstractNumId w:val="8"/>
  </w:num>
  <w:num w:numId="15">
    <w:abstractNumId w:val="14"/>
  </w:num>
  <w:num w:numId="16">
    <w:abstractNumId w:val="13"/>
  </w:num>
  <w:num w:numId="17">
    <w:abstractNumId w:val="1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4F80"/>
    <w:rsid w:val="000C147A"/>
    <w:rsid w:val="00193B1E"/>
    <w:rsid w:val="001B14FB"/>
    <w:rsid w:val="001B53D8"/>
    <w:rsid w:val="001D70AD"/>
    <w:rsid w:val="002C1262"/>
    <w:rsid w:val="00340A3C"/>
    <w:rsid w:val="00351853"/>
    <w:rsid w:val="003F0C41"/>
    <w:rsid w:val="005115D6"/>
    <w:rsid w:val="00580C01"/>
    <w:rsid w:val="005E0AC9"/>
    <w:rsid w:val="005F73C9"/>
    <w:rsid w:val="00670358"/>
    <w:rsid w:val="006D34A2"/>
    <w:rsid w:val="00771457"/>
    <w:rsid w:val="0079194E"/>
    <w:rsid w:val="007B37B0"/>
    <w:rsid w:val="007E46CE"/>
    <w:rsid w:val="007F63BF"/>
    <w:rsid w:val="008160C6"/>
    <w:rsid w:val="00821CB6"/>
    <w:rsid w:val="0093080C"/>
    <w:rsid w:val="009873EE"/>
    <w:rsid w:val="00A47133"/>
    <w:rsid w:val="00A51753"/>
    <w:rsid w:val="00AF1739"/>
    <w:rsid w:val="00B064C8"/>
    <w:rsid w:val="00B408D1"/>
    <w:rsid w:val="00B67821"/>
    <w:rsid w:val="00C702C8"/>
    <w:rsid w:val="00D313BD"/>
    <w:rsid w:val="00D44F80"/>
    <w:rsid w:val="00DD1366"/>
    <w:rsid w:val="00DE6355"/>
    <w:rsid w:val="00E61406"/>
    <w:rsid w:val="00E7120F"/>
    <w:rsid w:val="00EA5A08"/>
    <w:rsid w:val="00F33C06"/>
    <w:rsid w:val="00FE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20F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F73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930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3080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30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3080C"/>
    <w:rPr>
      <w:rFonts w:cs="Times New Roman"/>
    </w:rPr>
  </w:style>
  <w:style w:type="paragraph" w:styleId="NoSpacing">
    <w:name w:val="No Spacing"/>
    <w:uiPriority w:val="99"/>
    <w:qFormat/>
    <w:rsid w:val="007B37B0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252</TotalTime>
  <Pages>6</Pages>
  <Words>1727</Words>
  <Characters>10196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</dc:creator>
  <cp:keywords/>
  <dc:description/>
  <cp:lastModifiedBy>uzivat</cp:lastModifiedBy>
  <cp:revision>15</cp:revision>
  <cp:lastPrinted>2017-02-23T20:15:00Z</cp:lastPrinted>
  <dcterms:created xsi:type="dcterms:W3CDTF">2016-05-23T10:57:00Z</dcterms:created>
  <dcterms:modified xsi:type="dcterms:W3CDTF">2017-05-22T08:50:00Z</dcterms:modified>
</cp:coreProperties>
</file>