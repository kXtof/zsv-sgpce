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6A" w:rsidRPr="002E13FE" w:rsidRDefault="00BF0F6A" w:rsidP="0029367D">
      <w:pPr>
        <w:jc w:val="center"/>
        <w:rPr>
          <w:rFonts w:ascii="Times New Roman" w:hAnsi="Times New Roman"/>
          <w:sz w:val="52"/>
          <w:szCs w:val="52"/>
          <w:lang w:val="en-US"/>
        </w:rPr>
      </w:pPr>
      <w:r w:rsidRPr="002E13FE">
        <w:rPr>
          <w:rFonts w:ascii="Times New Roman" w:hAnsi="Times New Roman"/>
          <w:sz w:val="52"/>
          <w:szCs w:val="52"/>
          <w:lang w:val="en-US"/>
        </w:rPr>
        <w:t>12.</w:t>
      </w:r>
    </w:p>
    <w:p w:rsidR="00BF0F6A" w:rsidRPr="002E13FE" w:rsidRDefault="00BF0F6A" w:rsidP="0029367D">
      <w:pPr>
        <w:jc w:val="center"/>
        <w:rPr>
          <w:rFonts w:ascii="Times New Roman" w:hAnsi="Times New Roman"/>
          <w:sz w:val="52"/>
          <w:szCs w:val="52"/>
        </w:rPr>
      </w:pPr>
      <w:r w:rsidRPr="002E13FE">
        <w:rPr>
          <w:rFonts w:ascii="Times New Roman" w:hAnsi="Times New Roman"/>
          <w:sz w:val="52"/>
          <w:szCs w:val="52"/>
          <w:lang w:val="en-US"/>
        </w:rPr>
        <w:t>Po</w:t>
      </w:r>
      <w:r w:rsidRPr="002E13FE">
        <w:rPr>
          <w:rFonts w:ascii="Times New Roman" w:hAnsi="Times New Roman"/>
          <w:sz w:val="52"/>
          <w:szCs w:val="52"/>
        </w:rPr>
        <w:t>znávací procesy a stavy</w:t>
      </w:r>
    </w:p>
    <w:p w:rsidR="00BF0F6A" w:rsidRPr="002E13FE" w:rsidRDefault="00BF0F6A" w:rsidP="0029367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počitek, vjem, představa, fantazie, myšlení, paměť, pozornost</w:t>
      </w:r>
    </w:p>
    <w:p w:rsidR="00BF0F6A" w:rsidRPr="002E13FE" w:rsidRDefault="00BF0F6A" w:rsidP="00774B13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Počitek</w:t>
      </w:r>
    </w:p>
    <w:p w:rsidR="00BF0F6A" w:rsidRPr="002E13FE" w:rsidRDefault="00BF0F6A" w:rsidP="0029367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výsledek čití</w:t>
      </w:r>
    </w:p>
    <w:p w:rsidR="00BF0F6A" w:rsidRPr="002E13FE" w:rsidRDefault="00BF0F6A" w:rsidP="00F052F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subjektivní odraz jedné vlastnosti jedním smyslovým receptorem (vůně parfému)</w:t>
      </w:r>
    </w:p>
    <w:p w:rsidR="00BF0F6A" w:rsidRPr="002E13FE" w:rsidRDefault="00BF0F6A" w:rsidP="00774B13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Dělení:</w:t>
      </w:r>
    </w:p>
    <w:p w:rsidR="00BF0F6A" w:rsidRPr="002E13FE" w:rsidRDefault="00BF0F6A" w:rsidP="0029367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vnitřní – informuje nás o našem organismu (hlad, bolest,…)</w:t>
      </w:r>
    </w:p>
    <w:p w:rsidR="00BF0F6A" w:rsidRPr="002E13FE" w:rsidRDefault="00BF0F6A" w:rsidP="0029367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vnější - zrakový, sluchový, čichový, chuťový, hmatový, tepelný počitek</w:t>
      </w:r>
    </w:p>
    <w:p w:rsidR="00BF0F6A" w:rsidRPr="002E13FE" w:rsidRDefault="00BF0F6A" w:rsidP="00774B13">
      <w:pPr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Horní a dolní počitkový práh:</w:t>
      </w:r>
    </w:p>
    <w:p w:rsidR="00BF0F6A" w:rsidRPr="002E13FE" w:rsidRDefault="00BF0F6A" w:rsidP="00CB13C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vztahuje se k síle podnětu, který vyvolává čití</w:t>
      </w:r>
    </w:p>
    <w:p w:rsidR="00BF0F6A" w:rsidRPr="002E13FE" w:rsidRDefault="00BF0F6A" w:rsidP="00CB13C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co je nad a pod touto hranicí nevnímáme</w:t>
      </w:r>
    </w:p>
    <w:p w:rsidR="00BF0F6A" w:rsidRPr="002E13FE" w:rsidRDefault="00BF0F6A" w:rsidP="0029367D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Vjem</w:t>
      </w:r>
    </w:p>
    <w:p w:rsidR="00BF0F6A" w:rsidRPr="002E13FE" w:rsidRDefault="00BF0F6A" w:rsidP="00CB13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výsledek vnímání</w:t>
      </w:r>
    </w:p>
    <w:p w:rsidR="00BF0F6A" w:rsidRPr="002E13FE" w:rsidRDefault="00BF0F6A" w:rsidP="00CB13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subjektivní odraz věci nebo jevu jako celku vícesmyslovými receptory</w:t>
      </w:r>
    </w:p>
    <w:p w:rsidR="00BF0F6A" w:rsidRPr="002E13FE" w:rsidRDefault="00BF0F6A" w:rsidP="00774B13">
      <w:pPr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Rozdíl mezi počitkem a vjemem:</w:t>
      </w:r>
    </w:p>
    <w:p w:rsidR="00BF0F6A" w:rsidRPr="002E13FE" w:rsidRDefault="00BF0F6A" w:rsidP="00CB13C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počitek je odrazem jednoho receptoru X vjem více receptorů</w:t>
      </w:r>
    </w:p>
    <w:p w:rsidR="00BF0F6A" w:rsidRPr="002E13FE" w:rsidRDefault="00BF0F6A" w:rsidP="00CB13C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počitek odráží jenom jednu vlastnost X vjem celek</w:t>
      </w:r>
    </w:p>
    <w:p w:rsidR="00BF0F6A" w:rsidRPr="002E13FE" w:rsidRDefault="00BF0F6A" w:rsidP="00C032A5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Druhy vnímání:</w:t>
      </w:r>
    </w:p>
    <w:p w:rsidR="00BF0F6A" w:rsidRPr="002E13FE" w:rsidRDefault="00BF0F6A" w:rsidP="00CB13C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bezděčné 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vyvoláno silou, neobvyklostí</w:t>
      </w:r>
    </w:p>
    <w:p w:rsidR="00BF0F6A" w:rsidRPr="002E13FE" w:rsidRDefault="00BF0F6A" w:rsidP="00CB13C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záměrné 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promyšlené, cílem vnímání</w:t>
      </w:r>
    </w:p>
    <w:p w:rsidR="00BF0F6A" w:rsidRPr="002E13FE" w:rsidRDefault="00BF0F6A" w:rsidP="00774B13">
      <w:pPr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Druhy zkresleného vnímání:</w:t>
      </w:r>
    </w:p>
    <w:p w:rsidR="00BF0F6A" w:rsidRPr="002E13FE" w:rsidRDefault="00BF0F6A" w:rsidP="00CB13C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optické klamy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většinou se vztahují ke geometrickým iluzím</w:t>
      </w:r>
    </w:p>
    <w:p w:rsidR="00BF0F6A" w:rsidRPr="002E13FE" w:rsidRDefault="00BF0F6A" w:rsidP="00CB13C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halucinace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představa, kterou milně považujeme za vjem (vyvolávají drogy, horečky)</w:t>
      </w:r>
    </w:p>
    <w:p w:rsidR="00BF0F6A" w:rsidRPr="002E13FE" w:rsidRDefault="00BF0F6A" w:rsidP="00CB13C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iluze 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smyslové klamy ovlivněny stavem našeho organismu, obavami nebo strachu</w:t>
      </w:r>
    </w:p>
    <w:p w:rsidR="00BF0F6A" w:rsidRPr="002E13FE" w:rsidRDefault="00BF0F6A" w:rsidP="00774B13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Představy</w:t>
      </w:r>
    </w:p>
    <w:p w:rsidR="00BF0F6A" w:rsidRPr="002E13FE" w:rsidRDefault="00BF0F6A" w:rsidP="00CB13C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vybavenina něčeho co na mě v daném okamžiku nepůsobí</w:t>
      </w:r>
    </w:p>
    <w:p w:rsidR="00BF0F6A" w:rsidRPr="002E13FE" w:rsidRDefault="00BF0F6A" w:rsidP="00CB13C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souvisí s ní vnímání, myšlení a paměť</w:t>
      </w:r>
    </w:p>
    <w:p w:rsidR="00BF0F6A" w:rsidRPr="002E13FE" w:rsidRDefault="00BF0F6A" w:rsidP="00815539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Druhy představ:</w:t>
      </w:r>
    </w:p>
    <w:p w:rsidR="00BF0F6A" w:rsidRPr="002E13FE" w:rsidRDefault="00BF0F6A" w:rsidP="00CB13CC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paměťová představ 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obličej známého, svůj pokoj</w:t>
      </w:r>
    </w:p>
    <w:p w:rsidR="00BF0F6A" w:rsidRPr="002E13FE" w:rsidRDefault="00BF0F6A" w:rsidP="00CB13CC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fantazijní představa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souvisí s naší obrazotvorností</w:t>
      </w:r>
    </w:p>
    <w:p w:rsidR="00BF0F6A" w:rsidRPr="002E13FE" w:rsidRDefault="00BF0F6A" w:rsidP="00CB13CC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halucinace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představa, kterou považuju milně za vjem</w:t>
      </w:r>
    </w:p>
    <w:p w:rsidR="00BF0F6A" w:rsidRPr="002E13FE" w:rsidRDefault="00BF0F6A" w:rsidP="00CB13CC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obscedantní představy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nepřímé představy, které se nám neustále vracejí</w:t>
      </w:r>
    </w:p>
    <w:p w:rsidR="00BF0F6A" w:rsidRPr="002E13FE" w:rsidRDefault="00BF0F6A" w:rsidP="00E61294">
      <w:pPr>
        <w:pStyle w:val="ListParagraph"/>
        <w:ind w:left="1275"/>
        <w:rPr>
          <w:rFonts w:ascii="Times New Roman" w:hAnsi="Times New Roman"/>
        </w:rPr>
      </w:pPr>
    </w:p>
    <w:p w:rsidR="00BF0F6A" w:rsidRPr="002E13FE" w:rsidRDefault="00BF0F6A" w:rsidP="00CB13CC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představy v našem vědomí nevznikají nahodile, ale zákonitě → podle primárních a sekundárních zákonů asociace</w:t>
      </w:r>
    </w:p>
    <w:p w:rsidR="00BF0F6A" w:rsidRPr="002E13FE" w:rsidRDefault="00BF0F6A" w:rsidP="00E61294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Primární zákony asociace:</w:t>
      </w:r>
    </w:p>
    <w:p w:rsidR="00BF0F6A" w:rsidRPr="002E13FE" w:rsidRDefault="00BF0F6A" w:rsidP="00CB13CC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zákon dotyku v prostoru</w:t>
      </w:r>
    </w:p>
    <w:p w:rsidR="00BF0F6A" w:rsidRPr="002E13FE" w:rsidRDefault="00BF0F6A" w:rsidP="00CB13CC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zákon dotyku v čase</w:t>
      </w:r>
    </w:p>
    <w:p w:rsidR="00BF0F6A" w:rsidRPr="002E13FE" w:rsidRDefault="00BF0F6A" w:rsidP="00CB13CC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zákon podobnosti</w:t>
      </w:r>
    </w:p>
    <w:p w:rsidR="00BF0F6A" w:rsidRPr="002E13FE" w:rsidRDefault="00BF0F6A" w:rsidP="00CB13CC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zákon kontrastu</w:t>
      </w:r>
    </w:p>
    <w:p w:rsidR="00BF0F6A" w:rsidRPr="002E13FE" w:rsidRDefault="00BF0F6A" w:rsidP="00E61294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Sekundární zákony asociace:</w:t>
      </w:r>
    </w:p>
    <w:p w:rsidR="00BF0F6A" w:rsidRPr="002E13FE" w:rsidRDefault="00BF0F6A" w:rsidP="00CB13CC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zákon častosti 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co častěji vnímám to si lépe vybavuji</w:t>
      </w:r>
    </w:p>
    <w:p w:rsidR="00BF0F6A" w:rsidRPr="002E13FE" w:rsidRDefault="00BF0F6A" w:rsidP="00CB13CC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zákon živosti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co je pro mě zajímavé si vybavuji lépe</w:t>
      </w:r>
    </w:p>
    <w:p w:rsidR="00BF0F6A" w:rsidRPr="002E13FE" w:rsidRDefault="00BF0F6A" w:rsidP="00CB13CC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zákon novosti</w:t>
      </w:r>
    </w:p>
    <w:p w:rsidR="00BF0F6A" w:rsidRPr="002E13FE" w:rsidRDefault="00BF0F6A" w:rsidP="00CB13CC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co je pro mě nové si vybavuji lépe</w:t>
      </w:r>
    </w:p>
    <w:p w:rsidR="00BF0F6A" w:rsidRPr="002E13FE" w:rsidRDefault="00BF0F6A" w:rsidP="00D436D2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Fantazie</w:t>
      </w:r>
    </w:p>
    <w:p w:rsidR="00BF0F6A" w:rsidRPr="002E13FE" w:rsidRDefault="00BF0F6A" w:rsidP="00CB13CC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aktivní poznávací proces specifický pro lidskou psychiku</w:t>
      </w:r>
    </w:p>
    <w:p w:rsidR="00BF0F6A" w:rsidRPr="002E13FE" w:rsidRDefault="00BF0F6A" w:rsidP="00CB13CC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proces, při kterém člověk vytváří novotvary</w:t>
      </w:r>
    </w:p>
    <w:p w:rsidR="00BF0F6A" w:rsidRPr="002E13FE" w:rsidRDefault="00BF0F6A" w:rsidP="00CB13CC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úzce souvisí s vnímáním, představivostí, myšlením a paměti</w:t>
      </w:r>
    </w:p>
    <w:p w:rsidR="00BF0F6A" w:rsidRPr="002E13FE" w:rsidRDefault="00BF0F6A" w:rsidP="00D436D2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Dělení:</w:t>
      </w:r>
    </w:p>
    <w:p w:rsidR="00BF0F6A" w:rsidRPr="002E13FE" w:rsidRDefault="00BF0F6A" w:rsidP="00CB13C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bezděčná a záměrná</w:t>
      </w:r>
    </w:p>
    <w:p w:rsidR="00BF0F6A" w:rsidRPr="002E13FE" w:rsidRDefault="00BF0F6A" w:rsidP="00CB13C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rekonstrukční a tvůrčí</w:t>
      </w:r>
    </w:p>
    <w:p w:rsidR="00BF0F6A" w:rsidRPr="002E13FE" w:rsidRDefault="00BF0F6A" w:rsidP="00CB13C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snění a tvorba ideálu</w:t>
      </w:r>
    </w:p>
    <w:p w:rsidR="00BF0F6A" w:rsidRPr="002E13FE" w:rsidRDefault="00BF0F6A" w:rsidP="00CB13CC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sny – doprovodný děj při spánku</w:t>
      </w:r>
    </w:p>
    <w:p w:rsidR="00BF0F6A" w:rsidRPr="002E13FE" w:rsidRDefault="00BF0F6A" w:rsidP="00CB13CC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spánek – relaxační proces (aktivní)</w:t>
      </w:r>
    </w:p>
    <w:p w:rsidR="00BF0F6A" w:rsidRPr="002E13FE" w:rsidRDefault="00BF0F6A" w:rsidP="00CB13C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synchromní</w:t>
      </w:r>
    </w:p>
    <w:p w:rsidR="00BF0F6A" w:rsidRPr="002E13FE" w:rsidRDefault="00BF0F6A" w:rsidP="00CB13CC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fáze povrchní a pak hluboká</w:t>
      </w:r>
    </w:p>
    <w:p w:rsidR="00BF0F6A" w:rsidRPr="002E13FE" w:rsidRDefault="00BF0F6A" w:rsidP="00CB13CC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trvá 75 % našeho spánku</w:t>
      </w:r>
    </w:p>
    <w:p w:rsidR="00BF0F6A" w:rsidRPr="002E13FE" w:rsidRDefault="00BF0F6A" w:rsidP="00CB13CC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důležitý pro regeneraci našich svalů a tkání</w:t>
      </w:r>
    </w:p>
    <w:p w:rsidR="00BF0F6A" w:rsidRPr="002E13FE" w:rsidRDefault="00BF0F6A" w:rsidP="00CB13C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paradoxní – REM spánek</w:t>
      </w:r>
    </w:p>
    <w:p w:rsidR="00BF0F6A" w:rsidRPr="002E13FE" w:rsidRDefault="00BF0F6A" w:rsidP="00CB13CC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mozek je aktivnější a zdají se nám sny</w:t>
      </w:r>
    </w:p>
    <w:p w:rsidR="00BF0F6A" w:rsidRPr="002E13FE" w:rsidRDefault="00BF0F6A" w:rsidP="00CB13CC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důležitý pro regeneraci naší psychiky</w:t>
      </w:r>
    </w:p>
    <w:p w:rsidR="00BF0F6A" w:rsidRPr="002E13FE" w:rsidRDefault="00BF0F6A" w:rsidP="00CB13CC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nedostatek REM spánku může vést až k psychickým poruchám</w:t>
      </w:r>
    </w:p>
    <w:p w:rsidR="00BF0F6A" w:rsidRPr="002E13FE" w:rsidRDefault="00BF0F6A" w:rsidP="00CD2B33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Tvorba ideálu:</w:t>
      </w:r>
    </w:p>
    <w:p w:rsidR="00BF0F6A" w:rsidRPr="002E13FE" w:rsidRDefault="00BF0F6A" w:rsidP="00CB13CC">
      <w:pPr>
        <w:pStyle w:val="ListParagraph"/>
        <w:numPr>
          <w:ilvl w:val="0"/>
          <w:numId w:val="19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vysněný obraz skutečnosti zbavený jakékoliv nedokonalosti</w:t>
      </w:r>
    </w:p>
    <w:p w:rsidR="00BF0F6A" w:rsidRPr="002E13FE" w:rsidRDefault="00BF0F6A" w:rsidP="00CB13CC">
      <w:pPr>
        <w:pStyle w:val="ListParagraph"/>
        <w:numPr>
          <w:ilvl w:val="0"/>
          <w:numId w:val="19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mají motivační význam</w:t>
      </w:r>
    </w:p>
    <w:p w:rsidR="00BF0F6A" w:rsidRPr="002E13FE" w:rsidRDefault="00BF0F6A" w:rsidP="00CB13CC">
      <w:pPr>
        <w:pStyle w:val="ListParagraph"/>
        <w:numPr>
          <w:ilvl w:val="0"/>
          <w:numId w:val="19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úzce souvisí s našimi hodnotami a potřebami</w:t>
      </w:r>
    </w:p>
    <w:p w:rsidR="00BF0F6A" w:rsidRPr="002E13FE" w:rsidRDefault="00BF0F6A" w:rsidP="00CD2B33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 xml:space="preserve">Myšlení </w:t>
      </w:r>
    </w:p>
    <w:p w:rsidR="00BF0F6A" w:rsidRPr="002E13FE" w:rsidRDefault="00BF0F6A" w:rsidP="00CB13CC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nejsložitější poznávací proces</w:t>
      </w:r>
    </w:p>
    <w:p w:rsidR="00BF0F6A" w:rsidRPr="002E13FE" w:rsidRDefault="00BF0F6A" w:rsidP="00CB13CC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zobecněné a zprostředkované (používáme čísla, symboly, které nám nahrazují skutečnost) poznání</w:t>
      </w:r>
    </w:p>
    <w:p w:rsidR="00BF0F6A" w:rsidRPr="002E13FE" w:rsidRDefault="00BF0F6A" w:rsidP="00CD2B33">
      <w:pPr>
        <w:pStyle w:val="ListParagraph"/>
        <w:rPr>
          <w:rFonts w:ascii="Times New Roman" w:hAnsi="Times New Roman"/>
        </w:rPr>
      </w:pPr>
    </w:p>
    <w:p w:rsidR="00BF0F6A" w:rsidRPr="002E13FE" w:rsidRDefault="00BF0F6A" w:rsidP="00CB13CC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Pojem</w:t>
      </w:r>
      <w:r w:rsidRPr="002E13FE">
        <w:rPr>
          <w:rFonts w:ascii="Times New Roman" w:hAnsi="Times New Roman"/>
        </w:rPr>
        <w:t>- každé slovo má, ale vyšší stupeň obecnosti</w:t>
      </w:r>
    </w:p>
    <w:p w:rsidR="00BF0F6A" w:rsidRPr="002E13FE" w:rsidRDefault="00BF0F6A" w:rsidP="00CB13CC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Soud</w:t>
      </w:r>
      <w:r w:rsidRPr="002E13FE">
        <w:rPr>
          <w:rFonts w:ascii="Times New Roman" w:hAnsi="Times New Roman"/>
        </w:rPr>
        <w:t>- nějaké tvrzení</w:t>
      </w:r>
    </w:p>
    <w:p w:rsidR="00BF0F6A" w:rsidRPr="002E13FE" w:rsidRDefault="00BF0F6A" w:rsidP="00CB13CC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Úsudek</w:t>
      </w:r>
      <w:r w:rsidRPr="002E13FE">
        <w:rPr>
          <w:rFonts w:ascii="Times New Roman" w:hAnsi="Times New Roman"/>
        </w:rPr>
        <w:t>- logický závěr z více soudu</w:t>
      </w:r>
    </w:p>
    <w:p w:rsidR="00BF0F6A" w:rsidRPr="002E13FE" w:rsidRDefault="00BF0F6A" w:rsidP="00CB13CC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induktivní úsudek </w:t>
      </w:r>
    </w:p>
    <w:p w:rsidR="00BF0F6A" w:rsidRPr="002E13FE" w:rsidRDefault="00BF0F6A" w:rsidP="00CB13CC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postup od jednotlivin k obecnému závěru</w:t>
      </w:r>
    </w:p>
    <w:p w:rsidR="00BF0F6A" w:rsidRPr="002E13FE" w:rsidRDefault="00BF0F6A" w:rsidP="00CB13CC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deduktivní úsudek</w:t>
      </w:r>
    </w:p>
    <w:p w:rsidR="00BF0F6A" w:rsidRPr="002E13FE" w:rsidRDefault="00BF0F6A" w:rsidP="00CB13CC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obecný závěr aplikujeme jako u jednotlivin</w:t>
      </w:r>
    </w:p>
    <w:p w:rsidR="00BF0F6A" w:rsidRPr="002E13FE" w:rsidRDefault="00BF0F6A" w:rsidP="00815539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Myšlenkové operace:</w:t>
      </w:r>
    </w:p>
    <w:p w:rsidR="00BF0F6A" w:rsidRPr="002E13FE" w:rsidRDefault="00BF0F6A" w:rsidP="00CB13C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používáme je pro zpracování pojmů v našem myšlení</w:t>
      </w:r>
    </w:p>
    <w:p w:rsidR="00BF0F6A" w:rsidRPr="002E13FE" w:rsidRDefault="00BF0F6A" w:rsidP="00CB13CC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analýza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rozdělení problému na jednotlivé části</w:t>
      </w:r>
    </w:p>
    <w:p w:rsidR="00BF0F6A" w:rsidRPr="002E13FE" w:rsidRDefault="00BF0F6A" w:rsidP="00CB13CC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syntéza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sloučení jednotlivých jevů do většího celku</w:t>
      </w:r>
    </w:p>
    <w:p w:rsidR="00BF0F6A" w:rsidRPr="002E13FE" w:rsidRDefault="00BF0F6A" w:rsidP="00CB13CC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abstrakce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vyčlenění podstatných znaků</w:t>
      </w:r>
    </w:p>
    <w:p w:rsidR="00BF0F6A" w:rsidRPr="002E13FE" w:rsidRDefault="00BF0F6A" w:rsidP="00CB13CC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generalizace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zobecnění</w:t>
      </w:r>
    </w:p>
    <w:p w:rsidR="00BF0F6A" w:rsidRPr="002E13FE" w:rsidRDefault="00BF0F6A" w:rsidP="00CB13CC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konkretizace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aplikace obecného poznatku na jednotliviny</w:t>
      </w:r>
    </w:p>
    <w:p w:rsidR="00BF0F6A" w:rsidRPr="002E13FE" w:rsidRDefault="00BF0F6A" w:rsidP="00815539">
      <w:pPr>
        <w:rPr>
          <w:rFonts w:ascii="Times New Roman" w:hAnsi="Times New Roman"/>
        </w:rPr>
      </w:pPr>
    </w:p>
    <w:p w:rsidR="00BF0F6A" w:rsidRPr="002E13FE" w:rsidRDefault="00BF0F6A" w:rsidP="00815539">
      <w:pPr>
        <w:rPr>
          <w:rFonts w:ascii="Times New Roman" w:hAnsi="Times New Roman"/>
        </w:rPr>
      </w:pPr>
    </w:p>
    <w:p w:rsidR="00BF0F6A" w:rsidRPr="002E13FE" w:rsidRDefault="00BF0F6A" w:rsidP="00815539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Druhy myšlení:</w:t>
      </w:r>
    </w:p>
    <w:p w:rsidR="00BF0F6A" w:rsidRPr="002E13FE" w:rsidRDefault="00BF0F6A" w:rsidP="00CB13CC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dělení – podle míry kreativity</w:t>
      </w:r>
    </w:p>
    <w:p w:rsidR="00BF0F6A" w:rsidRPr="002E13FE" w:rsidRDefault="00BF0F6A" w:rsidP="00CB13CC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konvergentní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myšlení, při kterém se snažíme najít řešení problémů</w:t>
      </w:r>
    </w:p>
    <w:p w:rsidR="00BF0F6A" w:rsidRPr="002E13FE" w:rsidRDefault="00BF0F6A" w:rsidP="00CB13CC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divergentní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hledání nového řešení</w:t>
      </w:r>
    </w:p>
    <w:p w:rsidR="00BF0F6A" w:rsidRPr="002E13FE" w:rsidRDefault="00BF0F6A" w:rsidP="00CB13CC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dělení – podle úrovně</w:t>
      </w:r>
    </w:p>
    <w:p w:rsidR="00BF0F6A" w:rsidRPr="002E13FE" w:rsidRDefault="00BF0F6A" w:rsidP="00CB13CC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konkrétní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tzv. nižší úroveň</w:t>
      </w:r>
    </w:p>
    <w:p w:rsidR="00BF0F6A" w:rsidRPr="002E13FE" w:rsidRDefault="00BF0F6A" w:rsidP="00CB13CC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abstraktní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tzv. vyšší úroveň</w:t>
      </w:r>
    </w:p>
    <w:p w:rsidR="00BF0F6A" w:rsidRPr="002E13FE" w:rsidRDefault="00BF0F6A" w:rsidP="00B442D2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Individuální vlastnosti myšlení:</w:t>
      </w:r>
    </w:p>
    <w:p w:rsidR="00BF0F6A" w:rsidRPr="002E13FE" w:rsidRDefault="00BF0F6A" w:rsidP="00CB13C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hloubka</w:t>
      </w:r>
    </w:p>
    <w:p w:rsidR="00BF0F6A" w:rsidRPr="002E13FE" w:rsidRDefault="00BF0F6A" w:rsidP="00CB13C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rozsah</w:t>
      </w:r>
    </w:p>
    <w:p w:rsidR="00BF0F6A" w:rsidRPr="002E13FE" w:rsidRDefault="00BF0F6A" w:rsidP="00CB13C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samostatnost</w:t>
      </w:r>
    </w:p>
    <w:p w:rsidR="00BF0F6A" w:rsidRPr="002E13FE" w:rsidRDefault="00BF0F6A" w:rsidP="00CB13C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pružnost</w:t>
      </w:r>
    </w:p>
    <w:p w:rsidR="00BF0F6A" w:rsidRPr="002E13FE" w:rsidRDefault="00BF0F6A" w:rsidP="00CB13C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rychlost</w:t>
      </w:r>
    </w:p>
    <w:p w:rsidR="00BF0F6A" w:rsidRPr="002E13FE" w:rsidRDefault="00BF0F6A" w:rsidP="00CB13C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důslednost myšlení</w:t>
      </w:r>
    </w:p>
    <w:p w:rsidR="00BF0F6A" w:rsidRPr="002E13FE" w:rsidRDefault="00BF0F6A" w:rsidP="00B442D2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Inteligence:</w:t>
      </w:r>
    </w:p>
    <w:p w:rsidR="00BF0F6A" w:rsidRPr="002E13FE" w:rsidRDefault="00BF0F6A" w:rsidP="00CB13C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souvisí s myšlením, ale i s výkonovými schopnostmi</w:t>
      </w:r>
    </w:p>
    <w:p w:rsidR="00BF0F6A" w:rsidRPr="002E13FE" w:rsidRDefault="00BF0F6A" w:rsidP="00CB13CC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měříme ji tzv</w:t>
      </w:r>
      <w:r w:rsidRPr="002E13FE">
        <w:rPr>
          <w:rFonts w:ascii="Times New Roman" w:hAnsi="Times New Roman"/>
          <w:u w:val="single"/>
        </w:rPr>
        <w:t>. Inteligenčním kvocientem – IQ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u IQ po 70 hovořme o mentální retardaci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průměr je 90-110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nad 130 – genialita</w:t>
      </w:r>
    </w:p>
    <w:p w:rsidR="00BF0F6A" w:rsidRPr="002E13FE" w:rsidRDefault="00BF0F6A" w:rsidP="00CB13CC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rozložení IQ v populaci je zobrazeno na Gausově křivce</w:t>
      </w:r>
    </w:p>
    <w:p w:rsidR="00BF0F6A" w:rsidRPr="002E13FE" w:rsidRDefault="00BF0F6A" w:rsidP="00CB13CC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  <w:lang w:val="en-US"/>
        </w:rPr>
        <w:t>Pam</w:t>
      </w:r>
      <w:r w:rsidRPr="002E13FE">
        <w:rPr>
          <w:rFonts w:ascii="Times New Roman" w:hAnsi="Times New Roman"/>
          <w:sz w:val="36"/>
          <w:szCs w:val="36"/>
          <w:u w:val="single"/>
        </w:rPr>
        <w:t>ěť</w:t>
      </w:r>
    </w:p>
    <w:p w:rsidR="00BF0F6A" w:rsidRPr="002E13FE" w:rsidRDefault="00BF0F6A" w:rsidP="00CB13CC">
      <w:pPr>
        <w:numPr>
          <w:ilvl w:val="0"/>
          <w:numId w:val="30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doprovodný poznávací proces</w:t>
      </w:r>
    </w:p>
    <w:p w:rsidR="00BF0F6A" w:rsidRPr="002E13FE" w:rsidRDefault="00BF0F6A" w:rsidP="00CB13CC">
      <w:pPr>
        <w:numPr>
          <w:ilvl w:val="0"/>
          <w:numId w:val="30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význam paměti je v procesu učení, ale i v tom že nám paměť umožňuje uchovat naší životní zkušenost</w:t>
      </w:r>
    </w:p>
    <w:p w:rsidR="00BF0F6A" w:rsidRPr="002E13FE" w:rsidRDefault="00BF0F6A" w:rsidP="00CB13CC">
      <w:pPr>
        <w:numPr>
          <w:ilvl w:val="0"/>
          <w:numId w:val="30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psychický proces ukládání informací v našem mozku</w:t>
      </w:r>
    </w:p>
    <w:p w:rsidR="00BF0F6A" w:rsidRPr="002E13FE" w:rsidRDefault="00BF0F6A" w:rsidP="00CB13CC">
      <w:pPr>
        <w:numPr>
          <w:ilvl w:val="0"/>
          <w:numId w:val="30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Ebinghause</w:t>
      </w:r>
      <w:r w:rsidRPr="002E13FE">
        <w:rPr>
          <w:rFonts w:ascii="Times New Roman" w:hAnsi="Times New Roman"/>
        </w:rPr>
        <w:t xml:space="preserve"> přišel na to, že zapomínáme nejvíc do 1 hodiny</w:t>
      </w:r>
    </w:p>
    <w:p w:rsidR="00BF0F6A" w:rsidRPr="002E13FE" w:rsidRDefault="00BF0F6A" w:rsidP="00CB13CC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Zapomínání:</w:t>
      </w:r>
    </w:p>
    <w:p w:rsidR="00BF0F6A" w:rsidRPr="002E13FE" w:rsidRDefault="00BF0F6A" w:rsidP="00CB13CC">
      <w:pPr>
        <w:pStyle w:val="ListParagraph"/>
        <w:numPr>
          <w:ilvl w:val="0"/>
          <w:numId w:val="50"/>
        </w:numPr>
        <w:jc w:val="both"/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opak paměti</w:t>
      </w:r>
    </w:p>
    <w:p w:rsidR="00BF0F6A" w:rsidRPr="002E13FE" w:rsidRDefault="00BF0F6A" w:rsidP="00CB13CC">
      <w:pPr>
        <w:numPr>
          <w:ilvl w:val="0"/>
          <w:numId w:val="31"/>
        </w:numPr>
        <w:contextualSpacing/>
        <w:jc w:val="both"/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kvantitativní (množství) a kvalitativní (jakost) úbytek paměťových stop</w:t>
      </w:r>
    </w:p>
    <w:p w:rsidR="00BF0F6A" w:rsidRPr="002E13FE" w:rsidRDefault="00BF0F6A" w:rsidP="00CB13CC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Fáze paměti:</w:t>
      </w:r>
    </w:p>
    <w:p w:rsidR="00BF0F6A" w:rsidRPr="002E13FE" w:rsidRDefault="00BF0F6A" w:rsidP="00CB13CC">
      <w:pPr>
        <w:numPr>
          <w:ilvl w:val="0"/>
          <w:numId w:val="32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vštěpování</w:t>
      </w:r>
    </w:p>
    <w:p w:rsidR="00BF0F6A" w:rsidRPr="002E13FE" w:rsidRDefault="00BF0F6A" w:rsidP="00CB13CC">
      <w:pPr>
        <w:numPr>
          <w:ilvl w:val="0"/>
          <w:numId w:val="3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vytváření paměťových stop</w:t>
      </w:r>
    </w:p>
    <w:p w:rsidR="00BF0F6A" w:rsidRPr="002E13FE" w:rsidRDefault="00BF0F6A" w:rsidP="00CB13CC">
      <w:pPr>
        <w:numPr>
          <w:ilvl w:val="0"/>
          <w:numId w:val="3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bezděčné nebo záměrné</w:t>
      </w:r>
    </w:p>
    <w:p w:rsidR="00BF0F6A" w:rsidRPr="002E13FE" w:rsidRDefault="00BF0F6A" w:rsidP="00CB13CC">
      <w:pPr>
        <w:numPr>
          <w:ilvl w:val="0"/>
          <w:numId w:val="3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mechanické nebo logické</w:t>
      </w:r>
    </w:p>
    <w:p w:rsidR="00BF0F6A" w:rsidRPr="002E13FE" w:rsidRDefault="00BF0F6A" w:rsidP="00CB13CC">
      <w:pPr>
        <w:numPr>
          <w:ilvl w:val="0"/>
          <w:numId w:val="32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uchování</w:t>
      </w:r>
    </w:p>
    <w:p w:rsidR="00BF0F6A" w:rsidRPr="002E13FE" w:rsidRDefault="00BF0F6A" w:rsidP="00CB13CC">
      <w:pPr>
        <w:numPr>
          <w:ilvl w:val="0"/>
          <w:numId w:val="34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délka uchování paměťových stop</w:t>
      </w:r>
    </w:p>
    <w:p w:rsidR="00BF0F6A" w:rsidRPr="002E13FE" w:rsidRDefault="00BF0F6A" w:rsidP="00CB13CC">
      <w:pPr>
        <w:numPr>
          <w:ilvl w:val="0"/>
          <w:numId w:val="34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dělí se na krátkodobou a dlouhodobou</w:t>
      </w:r>
    </w:p>
    <w:p w:rsidR="00BF0F6A" w:rsidRPr="002E13FE" w:rsidRDefault="00BF0F6A" w:rsidP="00CB13CC">
      <w:pPr>
        <w:numPr>
          <w:ilvl w:val="0"/>
          <w:numId w:val="35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krátkodobá</w:t>
      </w:r>
    </w:p>
    <w:p w:rsidR="00BF0F6A" w:rsidRPr="002E13FE" w:rsidRDefault="00BF0F6A" w:rsidP="00CB13CC">
      <w:pPr>
        <w:numPr>
          <w:ilvl w:val="0"/>
          <w:numId w:val="3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co si pamatuju právě teď</w:t>
      </w:r>
    </w:p>
    <w:p w:rsidR="00BF0F6A" w:rsidRPr="002E13FE" w:rsidRDefault="00BF0F6A" w:rsidP="00CB13CC">
      <w:pPr>
        <w:numPr>
          <w:ilvl w:val="0"/>
          <w:numId w:val="3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aktivní část naší paměti, která trvá po desítky minut</w:t>
      </w:r>
    </w:p>
    <w:p w:rsidR="00BF0F6A" w:rsidRPr="002E13FE" w:rsidRDefault="00BF0F6A" w:rsidP="00CB13CC">
      <w:pPr>
        <w:numPr>
          <w:ilvl w:val="0"/>
          <w:numId w:val="35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dlouhodobá</w:t>
      </w:r>
    </w:p>
    <w:p w:rsidR="00BF0F6A" w:rsidRPr="002E13FE" w:rsidRDefault="00BF0F6A" w:rsidP="00CB13CC">
      <w:pPr>
        <w:numPr>
          <w:ilvl w:val="0"/>
          <w:numId w:val="37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pasivní, neomezená</w:t>
      </w:r>
    </w:p>
    <w:p w:rsidR="00BF0F6A" w:rsidRPr="002E13FE" w:rsidRDefault="00BF0F6A" w:rsidP="00CB13CC">
      <w:pPr>
        <w:numPr>
          <w:ilvl w:val="0"/>
          <w:numId w:val="37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ukládáme do ní informace z krátkodobé paměti</w:t>
      </w:r>
    </w:p>
    <w:p w:rsidR="00BF0F6A" w:rsidRPr="002E13FE" w:rsidRDefault="00BF0F6A" w:rsidP="00CB13CC">
      <w:pPr>
        <w:numPr>
          <w:ilvl w:val="0"/>
          <w:numId w:val="37"/>
        </w:numPr>
        <w:contextualSpacing/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dělení:</w:t>
      </w:r>
    </w:p>
    <w:p w:rsidR="00BF0F6A" w:rsidRPr="002E13FE" w:rsidRDefault="00BF0F6A" w:rsidP="00CB13CC">
      <w:pPr>
        <w:numPr>
          <w:ilvl w:val="0"/>
          <w:numId w:val="42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procedurální (paměť na činnost)</w:t>
      </w:r>
    </w:p>
    <w:p w:rsidR="00BF0F6A" w:rsidRPr="002E13FE" w:rsidRDefault="00BF0F6A" w:rsidP="00CB13CC">
      <w:pPr>
        <w:numPr>
          <w:ilvl w:val="0"/>
          <w:numId w:val="42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deklarativní</w:t>
      </w:r>
    </w:p>
    <w:p w:rsidR="00BF0F6A" w:rsidRPr="002E13FE" w:rsidRDefault="00BF0F6A" w:rsidP="00CB13CC">
      <w:pPr>
        <w:numPr>
          <w:ilvl w:val="0"/>
          <w:numId w:val="40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sémantická</w:t>
      </w:r>
    </w:p>
    <w:p w:rsidR="00BF0F6A" w:rsidRPr="002E13FE" w:rsidRDefault="00BF0F6A" w:rsidP="00CB13CC">
      <w:pPr>
        <w:numPr>
          <w:ilvl w:val="0"/>
          <w:numId w:val="41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neosobní fakta – jména,…</w:t>
      </w:r>
    </w:p>
    <w:p w:rsidR="00BF0F6A" w:rsidRPr="002E13FE" w:rsidRDefault="00BF0F6A" w:rsidP="00CB13CC">
      <w:pPr>
        <w:numPr>
          <w:ilvl w:val="0"/>
          <w:numId w:val="40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epizodická</w:t>
      </w:r>
    </w:p>
    <w:p w:rsidR="00BF0F6A" w:rsidRPr="002E13FE" w:rsidRDefault="00BF0F6A" w:rsidP="00CB13CC">
      <w:pPr>
        <w:numPr>
          <w:ilvl w:val="0"/>
          <w:numId w:val="41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události našeho života</w:t>
      </w:r>
    </w:p>
    <w:p w:rsidR="00BF0F6A" w:rsidRPr="002E13FE" w:rsidRDefault="00BF0F6A" w:rsidP="00CB13CC">
      <w:pPr>
        <w:numPr>
          <w:ilvl w:val="0"/>
          <w:numId w:val="32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vybavování</w:t>
      </w:r>
    </w:p>
    <w:p w:rsidR="00BF0F6A" w:rsidRPr="002E13FE" w:rsidRDefault="00BF0F6A" w:rsidP="00CB13CC">
      <w:pPr>
        <w:numPr>
          <w:ilvl w:val="0"/>
          <w:numId w:val="38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aktivní reprodukce</w:t>
      </w:r>
    </w:p>
    <w:p w:rsidR="00BF0F6A" w:rsidRPr="002E13FE" w:rsidRDefault="00BF0F6A" w:rsidP="00CB13CC">
      <w:pPr>
        <w:numPr>
          <w:ilvl w:val="0"/>
          <w:numId w:val="38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vzpomínání</w:t>
      </w:r>
    </w:p>
    <w:p w:rsidR="00BF0F6A" w:rsidRPr="002E13FE" w:rsidRDefault="00BF0F6A" w:rsidP="00CB13CC">
      <w:pPr>
        <w:numPr>
          <w:ilvl w:val="0"/>
          <w:numId w:val="38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znovupoznání</w:t>
      </w:r>
    </w:p>
    <w:p w:rsidR="00BF0F6A" w:rsidRPr="002E13FE" w:rsidRDefault="00BF0F6A" w:rsidP="00CB13CC">
      <w:pPr>
        <w:numPr>
          <w:ilvl w:val="0"/>
          <w:numId w:val="39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vybavení si zapomenutého na základě nějakého podnětu</w:t>
      </w:r>
    </w:p>
    <w:p w:rsidR="00BF0F6A" w:rsidRPr="002E13FE" w:rsidRDefault="00BF0F6A" w:rsidP="00CB13CC">
      <w:pPr>
        <w:numPr>
          <w:ilvl w:val="0"/>
          <w:numId w:val="38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reminiscence</w:t>
      </w:r>
    </w:p>
    <w:p w:rsidR="00BF0F6A" w:rsidRPr="002E13FE" w:rsidRDefault="00BF0F6A" w:rsidP="00CB13CC">
      <w:pPr>
        <w:numPr>
          <w:ilvl w:val="0"/>
          <w:numId w:val="39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vybavení si naučeného lépe až po určité době</w:t>
      </w:r>
    </w:p>
    <w:p w:rsidR="00BF0F6A" w:rsidRPr="002E13FE" w:rsidRDefault="00BF0F6A" w:rsidP="00CB13CC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Výkonnost paměti:</w:t>
      </w:r>
    </w:p>
    <w:p w:rsidR="00BF0F6A" w:rsidRPr="002E13FE" w:rsidRDefault="00BF0F6A" w:rsidP="00CB13CC">
      <w:pPr>
        <w:numPr>
          <w:ilvl w:val="0"/>
          <w:numId w:val="4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snižuje ji řada faktorů:</w:t>
      </w:r>
    </w:p>
    <w:p w:rsidR="00BF0F6A" w:rsidRPr="002E13FE" w:rsidRDefault="00BF0F6A" w:rsidP="00CB13CC">
      <w:pPr>
        <w:numPr>
          <w:ilvl w:val="0"/>
          <w:numId w:val="44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aktuální psychický stav</w:t>
      </w:r>
    </w:p>
    <w:p w:rsidR="00BF0F6A" w:rsidRPr="002E13FE" w:rsidRDefault="00BF0F6A" w:rsidP="00CB13CC">
      <w:pPr>
        <w:numPr>
          <w:ilvl w:val="0"/>
          <w:numId w:val="44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nedostatek spánku</w:t>
      </w:r>
    </w:p>
    <w:p w:rsidR="00BF0F6A" w:rsidRPr="002E13FE" w:rsidRDefault="00BF0F6A" w:rsidP="00CB13CC">
      <w:pPr>
        <w:numPr>
          <w:ilvl w:val="0"/>
          <w:numId w:val="44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špatná koncentrace</w:t>
      </w:r>
    </w:p>
    <w:p w:rsidR="00BF0F6A" w:rsidRPr="002E13FE" w:rsidRDefault="00BF0F6A" w:rsidP="00CB13CC">
      <w:pPr>
        <w:numPr>
          <w:ilvl w:val="0"/>
          <w:numId w:val="44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alkohol, …</w:t>
      </w:r>
    </w:p>
    <w:p w:rsidR="00BF0F6A" w:rsidRPr="002E13FE" w:rsidRDefault="00BF0F6A" w:rsidP="00CB13CC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Kvalita paměti:</w:t>
      </w:r>
    </w:p>
    <w:p w:rsidR="00BF0F6A" w:rsidRPr="002E13FE" w:rsidRDefault="00BF0F6A" w:rsidP="00CB13CC">
      <w:pPr>
        <w:numPr>
          <w:ilvl w:val="0"/>
          <w:numId w:val="4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zhoršuje se ve stáří, ale může se zhoršit i v nižším věku pokud není mozek pravidelně zatěžován učením</w:t>
      </w:r>
    </w:p>
    <w:p w:rsidR="00BF0F6A" w:rsidRPr="002E13FE" w:rsidRDefault="00BF0F6A" w:rsidP="00FE090B">
      <w:pPr>
        <w:ind w:left="360"/>
        <w:contextualSpacing/>
        <w:rPr>
          <w:rFonts w:ascii="Times New Roman" w:hAnsi="Times New Roman"/>
        </w:rPr>
      </w:pPr>
    </w:p>
    <w:p w:rsidR="00BF0F6A" w:rsidRPr="002E13FE" w:rsidRDefault="00BF0F6A" w:rsidP="00CB13CC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Pozornost</w:t>
      </w:r>
    </w:p>
    <w:p w:rsidR="00BF0F6A" w:rsidRPr="002E13FE" w:rsidRDefault="00BF0F6A" w:rsidP="00CB13CC">
      <w:pPr>
        <w:numPr>
          <w:ilvl w:val="0"/>
          <w:numId w:val="4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doprovodný poznávací proces nebo i momentální psychický stav</w:t>
      </w:r>
    </w:p>
    <w:p w:rsidR="00BF0F6A" w:rsidRPr="002E13FE" w:rsidRDefault="00BF0F6A" w:rsidP="00CB13CC">
      <w:pPr>
        <w:numPr>
          <w:ilvl w:val="0"/>
          <w:numId w:val="4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zaměřenost a soustředěnost naší psychiky na nějaký podnět</w:t>
      </w:r>
    </w:p>
    <w:p w:rsidR="00BF0F6A" w:rsidRPr="002E13FE" w:rsidRDefault="00BF0F6A" w:rsidP="00CB13CC">
      <w:pPr>
        <w:numPr>
          <w:ilvl w:val="0"/>
          <w:numId w:val="4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zaměřenost znamená selektivitu nebo-li výběrovost pozornosti</w:t>
      </w:r>
    </w:p>
    <w:p w:rsidR="00BF0F6A" w:rsidRPr="002E13FE" w:rsidRDefault="00BF0F6A" w:rsidP="00CB13CC">
      <w:pPr>
        <w:numPr>
          <w:ilvl w:val="0"/>
          <w:numId w:val="4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soustředivost je síla pozornosti, jak moc jsem pozorná</w:t>
      </w:r>
    </w:p>
    <w:p w:rsidR="00BF0F6A" w:rsidRPr="002E13FE" w:rsidRDefault="00BF0F6A" w:rsidP="00FE090B">
      <w:pPr>
        <w:numPr>
          <w:ilvl w:val="0"/>
          <w:numId w:val="43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vlastnosti naší pozornosti jsou ovlivněny dědičností, vlastnostmi, zájmy a i návyky získané výchovou a zkušenostmi </w:t>
      </w:r>
    </w:p>
    <w:p w:rsidR="00BF0F6A" w:rsidRPr="002E13FE" w:rsidRDefault="00BF0F6A" w:rsidP="00FE090B">
      <w:p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  <w:u w:val="single"/>
        </w:rPr>
        <w:t>Vlastnosti pozornosti:</w:t>
      </w:r>
    </w:p>
    <w:p w:rsidR="00BF0F6A" w:rsidRPr="002E13FE" w:rsidRDefault="00BF0F6A" w:rsidP="00CB13CC">
      <w:pPr>
        <w:numPr>
          <w:ilvl w:val="0"/>
          <w:numId w:val="45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rozsah</w:t>
      </w:r>
    </w:p>
    <w:p w:rsidR="00BF0F6A" w:rsidRPr="002E13FE" w:rsidRDefault="00BF0F6A" w:rsidP="00CB13CC">
      <w:pPr>
        <w:numPr>
          <w:ilvl w:val="0"/>
          <w:numId w:val="4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na kolik prvků současně jsem schopná se zaměřit a soustředit – max 7</w:t>
      </w:r>
    </w:p>
    <w:p w:rsidR="00BF0F6A" w:rsidRPr="002E13FE" w:rsidRDefault="00BF0F6A" w:rsidP="00CB13CC">
      <w:pPr>
        <w:numPr>
          <w:ilvl w:val="0"/>
          <w:numId w:val="45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stálost</w:t>
      </w:r>
    </w:p>
    <w:p w:rsidR="00BF0F6A" w:rsidRPr="002E13FE" w:rsidRDefault="00BF0F6A" w:rsidP="00CB13CC">
      <w:pPr>
        <w:numPr>
          <w:ilvl w:val="0"/>
          <w:numId w:val="4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jak dlouho udržím pozornost</w:t>
      </w:r>
    </w:p>
    <w:p w:rsidR="00BF0F6A" w:rsidRPr="002E13FE" w:rsidRDefault="00BF0F6A" w:rsidP="00CB13CC">
      <w:pPr>
        <w:numPr>
          <w:ilvl w:val="0"/>
          <w:numId w:val="45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přenášení</w:t>
      </w:r>
    </w:p>
    <w:p w:rsidR="00BF0F6A" w:rsidRPr="002E13FE" w:rsidRDefault="00BF0F6A" w:rsidP="00CB13CC">
      <w:pPr>
        <w:numPr>
          <w:ilvl w:val="0"/>
          <w:numId w:val="4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jak rychle a dobře, dokážu přenést pozornost z jedné věci na druhou</w:t>
      </w:r>
    </w:p>
    <w:p w:rsidR="00BF0F6A" w:rsidRPr="002E13FE" w:rsidRDefault="00BF0F6A" w:rsidP="00CB13CC">
      <w:pPr>
        <w:numPr>
          <w:ilvl w:val="0"/>
          <w:numId w:val="45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intenzita</w:t>
      </w:r>
    </w:p>
    <w:p w:rsidR="00BF0F6A" w:rsidRPr="002E13FE" w:rsidRDefault="00BF0F6A" w:rsidP="00CB13CC">
      <w:pPr>
        <w:numPr>
          <w:ilvl w:val="0"/>
          <w:numId w:val="4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síla soustředění</w:t>
      </w:r>
    </w:p>
    <w:p w:rsidR="00BF0F6A" w:rsidRPr="002E13FE" w:rsidRDefault="00BF0F6A" w:rsidP="00CB13CC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Druhy pozornosti:</w:t>
      </w:r>
    </w:p>
    <w:p w:rsidR="00BF0F6A" w:rsidRPr="002E13FE" w:rsidRDefault="00BF0F6A" w:rsidP="00CB13CC">
      <w:pPr>
        <w:numPr>
          <w:ilvl w:val="0"/>
          <w:numId w:val="47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bezděčná</w:t>
      </w:r>
    </w:p>
    <w:p w:rsidR="00BF0F6A" w:rsidRPr="002E13FE" w:rsidRDefault="00BF0F6A" w:rsidP="00CB13CC">
      <w:pPr>
        <w:numPr>
          <w:ilvl w:val="0"/>
          <w:numId w:val="4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vyvolána neobvyklostí podnětu</w:t>
      </w:r>
    </w:p>
    <w:p w:rsidR="00BF0F6A" w:rsidRPr="002E13FE" w:rsidRDefault="00BF0F6A" w:rsidP="00CB13CC">
      <w:pPr>
        <w:numPr>
          <w:ilvl w:val="0"/>
          <w:numId w:val="47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záměrná</w:t>
      </w:r>
    </w:p>
    <w:p w:rsidR="00BF0F6A" w:rsidRPr="002E13FE" w:rsidRDefault="00BF0F6A" w:rsidP="00CB13CC">
      <w:pPr>
        <w:numPr>
          <w:ilvl w:val="0"/>
          <w:numId w:val="4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cílevědomá, předem naplánovaná</w:t>
      </w:r>
    </w:p>
    <w:p w:rsidR="00BF0F6A" w:rsidRPr="002E13FE" w:rsidRDefault="00BF0F6A" w:rsidP="00CB13CC">
      <w:pPr>
        <w:numPr>
          <w:ilvl w:val="0"/>
          <w:numId w:val="48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bezděčná se muže změnit na záměrnou a platí to i naopak</w:t>
      </w:r>
    </w:p>
    <w:p w:rsidR="00BF0F6A" w:rsidRPr="002E13FE" w:rsidRDefault="00BF0F6A" w:rsidP="00CB13CC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Poruchy pozornosti:</w:t>
      </w:r>
    </w:p>
    <w:p w:rsidR="00BF0F6A" w:rsidRPr="002E13FE" w:rsidRDefault="00BF0F6A" w:rsidP="00CB13CC">
      <w:pPr>
        <w:numPr>
          <w:ilvl w:val="0"/>
          <w:numId w:val="49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roztržitost</w:t>
      </w:r>
    </w:p>
    <w:p w:rsidR="00BF0F6A" w:rsidRPr="002E13FE" w:rsidRDefault="00BF0F6A" w:rsidP="00CB13CC">
      <w:pPr>
        <w:numPr>
          <w:ilvl w:val="0"/>
          <w:numId w:val="46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porucha stálosti pozornosti</w:t>
      </w:r>
    </w:p>
    <w:p w:rsidR="00BF0F6A" w:rsidRPr="002E13FE" w:rsidRDefault="00BF0F6A" w:rsidP="00CB13CC">
      <w:pPr>
        <w:numPr>
          <w:ilvl w:val="0"/>
          <w:numId w:val="49"/>
        </w:numPr>
        <w:contextualSpacing/>
        <w:rPr>
          <w:rFonts w:ascii="Times New Roman" w:hAnsi="Times New Roman"/>
        </w:rPr>
      </w:pPr>
      <w:r w:rsidRPr="002E13FE">
        <w:rPr>
          <w:rFonts w:ascii="Times New Roman" w:hAnsi="Times New Roman"/>
        </w:rPr>
        <w:t>roztěkanost</w:t>
      </w:r>
    </w:p>
    <w:p w:rsidR="00BF0F6A" w:rsidRPr="002E13FE" w:rsidRDefault="00BF0F6A" w:rsidP="00CB13CC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porucha intenzity pozornosti</w:t>
      </w:r>
    </w:p>
    <w:p w:rsidR="00BF0F6A" w:rsidRPr="002E13FE" w:rsidRDefault="00BF0F6A" w:rsidP="00CB13CC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Činitelé ovlivňující pozornost:</w:t>
      </w:r>
    </w:p>
    <w:p w:rsidR="00BF0F6A" w:rsidRPr="002E13FE" w:rsidRDefault="00BF0F6A" w:rsidP="00CB13CC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aktuální fyzický a psychický stav organismu</w:t>
      </w:r>
    </w:p>
    <w:p w:rsidR="00BF0F6A" w:rsidRPr="002E13FE" w:rsidRDefault="00BF0F6A" w:rsidP="00CB13CC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chemické látky</w:t>
      </w:r>
    </w:p>
    <w:p w:rsidR="00BF0F6A" w:rsidRPr="002E13FE" w:rsidRDefault="00BF0F6A" w:rsidP="00CB13CC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mikroklimatické podmínky</w:t>
      </w:r>
    </w:p>
    <w:p w:rsidR="00BF0F6A" w:rsidRPr="002E13FE" w:rsidRDefault="00BF0F6A" w:rsidP="00CB13CC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motivace a zájem</w:t>
      </w:r>
    </w:p>
    <w:p w:rsidR="00BF0F6A" w:rsidRPr="002E13FE" w:rsidRDefault="00BF0F6A" w:rsidP="00FE090B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stereotyp, přílišná zátěž</w:t>
      </w:r>
    </w:p>
    <w:p w:rsidR="00BF0F6A" w:rsidRPr="002E13FE" w:rsidRDefault="00BF0F6A" w:rsidP="00691515">
      <w:pPr>
        <w:jc w:val="center"/>
        <w:rPr>
          <w:rFonts w:ascii="Times New Roman" w:hAnsi="Times New Roman"/>
          <w:sz w:val="52"/>
          <w:szCs w:val="52"/>
        </w:rPr>
      </w:pPr>
      <w:r w:rsidRPr="002E13FE">
        <w:rPr>
          <w:rFonts w:ascii="Times New Roman" w:hAnsi="Times New Roman"/>
          <w:sz w:val="52"/>
          <w:szCs w:val="52"/>
        </w:rPr>
        <w:t>Emociální procesy</w:t>
      </w:r>
    </w:p>
    <w:p w:rsidR="00BF0F6A" w:rsidRPr="002E13FE" w:rsidRDefault="00BF0F6A" w:rsidP="00FE090B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Cit</w:t>
      </w:r>
    </w:p>
    <w:p w:rsidR="00BF0F6A" w:rsidRPr="002E13FE" w:rsidRDefault="00BF0F6A" w:rsidP="005B1B3A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subjektivně prožívaný stav k nějakému podnětu</w:t>
      </w:r>
    </w:p>
    <w:p w:rsidR="00BF0F6A" w:rsidRPr="002E13FE" w:rsidRDefault="00BF0F6A" w:rsidP="005B1B3A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4 základní city:</w:t>
      </w:r>
    </w:p>
    <w:p w:rsidR="00BF0F6A" w:rsidRPr="002E13FE" w:rsidRDefault="00BF0F6A" w:rsidP="00FE090B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radost</w:t>
      </w:r>
    </w:p>
    <w:p w:rsidR="00BF0F6A" w:rsidRPr="002E13FE" w:rsidRDefault="00BF0F6A" w:rsidP="00FE090B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smutek</w:t>
      </w:r>
    </w:p>
    <w:p w:rsidR="00BF0F6A" w:rsidRPr="002E13FE" w:rsidRDefault="00BF0F6A" w:rsidP="00FE090B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hněv</w:t>
      </w:r>
    </w:p>
    <w:p w:rsidR="00BF0F6A" w:rsidRPr="002E13FE" w:rsidRDefault="00BF0F6A" w:rsidP="00FC20E7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strach</w:t>
      </w:r>
    </w:p>
    <w:p w:rsidR="00BF0F6A" w:rsidRPr="002E13FE" w:rsidRDefault="00BF0F6A" w:rsidP="00FC20E7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Funkce citů:</w:t>
      </w:r>
    </w:p>
    <w:p w:rsidR="00BF0F6A" w:rsidRPr="002E13FE" w:rsidRDefault="00BF0F6A" w:rsidP="005B1B3A">
      <w:pPr>
        <w:pStyle w:val="ListParagraph"/>
        <w:numPr>
          <w:ilvl w:val="0"/>
          <w:numId w:val="5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informační</w:t>
      </w:r>
    </w:p>
    <w:p w:rsidR="00BF0F6A" w:rsidRPr="002E13FE" w:rsidRDefault="00BF0F6A" w:rsidP="005B1B3A">
      <w:pPr>
        <w:pStyle w:val="ListParagraph"/>
        <w:numPr>
          <w:ilvl w:val="0"/>
          <w:numId w:val="5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city nás informují o tom, co je pro nás důležité nebo naopak</w:t>
      </w:r>
    </w:p>
    <w:p w:rsidR="00BF0F6A" w:rsidRPr="002E13FE" w:rsidRDefault="00BF0F6A" w:rsidP="005B1B3A">
      <w:pPr>
        <w:pStyle w:val="ListParagraph"/>
        <w:numPr>
          <w:ilvl w:val="0"/>
          <w:numId w:val="52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regulační</w:t>
      </w:r>
    </w:p>
    <w:p w:rsidR="00BF0F6A" w:rsidRPr="002E13FE" w:rsidRDefault="00BF0F6A" w:rsidP="005B1B3A">
      <w:pPr>
        <w:pStyle w:val="ListParagraph"/>
        <w:numPr>
          <w:ilvl w:val="0"/>
          <w:numId w:val="5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city ovlivňují naše chování (naštve nás někdo nebudu se s ním bavit)</w:t>
      </w:r>
    </w:p>
    <w:p w:rsidR="00BF0F6A" w:rsidRPr="002E13FE" w:rsidRDefault="00BF0F6A" w:rsidP="00FC20E7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Vlastnosti citů:</w:t>
      </w:r>
    </w:p>
    <w:p w:rsidR="00BF0F6A" w:rsidRPr="002E13FE" w:rsidRDefault="00BF0F6A" w:rsidP="005B1B3A">
      <w:pPr>
        <w:pStyle w:val="ListParagraph"/>
        <w:numPr>
          <w:ilvl w:val="0"/>
          <w:numId w:val="5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univerzální</w:t>
      </w:r>
    </w:p>
    <w:p w:rsidR="00BF0F6A" w:rsidRPr="002E13FE" w:rsidRDefault="00BF0F6A" w:rsidP="005B1B3A">
      <w:pPr>
        <w:pStyle w:val="ListParagraph"/>
        <w:rPr>
          <w:rFonts w:ascii="Times New Roman" w:hAnsi="Times New Roman"/>
        </w:rPr>
      </w:pPr>
    </w:p>
    <w:p w:rsidR="00BF0F6A" w:rsidRPr="002E13FE" w:rsidRDefault="00BF0F6A" w:rsidP="005B1B3A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subjektivnost</w:t>
      </w:r>
    </w:p>
    <w:p w:rsidR="00BF0F6A" w:rsidRPr="002E13FE" w:rsidRDefault="00BF0F6A" w:rsidP="00FC20E7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každý má vlastní city, vlastní prožívání</w:t>
      </w:r>
    </w:p>
    <w:p w:rsidR="00BF0F6A" w:rsidRPr="002E13FE" w:rsidRDefault="00BF0F6A" w:rsidP="005B1B3A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polarita</w:t>
      </w:r>
    </w:p>
    <w:p w:rsidR="00BF0F6A" w:rsidRPr="002E13FE" w:rsidRDefault="00BF0F6A" w:rsidP="00FC20E7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každý cit má svůj protiklad (příjemné X nepříjemné)</w:t>
      </w:r>
    </w:p>
    <w:p w:rsidR="00BF0F6A" w:rsidRPr="002E13FE" w:rsidRDefault="00BF0F6A" w:rsidP="005B1B3A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ambivalence</w:t>
      </w:r>
    </w:p>
    <w:p w:rsidR="00BF0F6A" w:rsidRPr="002E13FE" w:rsidRDefault="00BF0F6A" w:rsidP="00FC20E7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cit je schopen změnit se a přejít z jednoho pólu na druhý</w:t>
      </w:r>
    </w:p>
    <w:p w:rsidR="00BF0F6A" w:rsidRPr="002E13FE" w:rsidRDefault="00BF0F6A" w:rsidP="005B1B3A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přenášení</w:t>
      </w:r>
    </w:p>
    <w:p w:rsidR="00BF0F6A" w:rsidRPr="002E13FE" w:rsidRDefault="00BF0F6A" w:rsidP="005B1B3A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city druhých nás mohou ovlivnit</w:t>
      </w:r>
    </w:p>
    <w:p w:rsidR="00BF0F6A" w:rsidRPr="002E13FE" w:rsidRDefault="00BF0F6A" w:rsidP="005B1B3A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neopakovatelnost</w:t>
      </w:r>
    </w:p>
    <w:p w:rsidR="00BF0F6A" w:rsidRPr="002E13FE" w:rsidRDefault="00BF0F6A" w:rsidP="005B1B3A">
      <w:pPr>
        <w:pStyle w:val="ListParagraph"/>
        <w:ind w:left="1069"/>
        <w:rPr>
          <w:rFonts w:ascii="Times New Roman" w:hAnsi="Times New Roman"/>
        </w:rPr>
      </w:pPr>
    </w:p>
    <w:p w:rsidR="00BF0F6A" w:rsidRPr="002E13FE" w:rsidRDefault="00BF0F6A" w:rsidP="005B1B3A">
      <w:pPr>
        <w:pStyle w:val="ListParagraph"/>
        <w:numPr>
          <w:ilvl w:val="0"/>
          <w:numId w:val="5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individuální</w:t>
      </w:r>
      <w:bookmarkStart w:id="0" w:name="_GoBack"/>
      <w:bookmarkEnd w:id="0"/>
    </w:p>
    <w:p w:rsidR="00BF0F6A" w:rsidRPr="002E13FE" w:rsidRDefault="00BF0F6A" w:rsidP="00691515">
      <w:pPr>
        <w:pStyle w:val="ListParagraph"/>
        <w:rPr>
          <w:rFonts w:ascii="Times New Roman" w:hAnsi="Times New Roman"/>
        </w:rPr>
      </w:pPr>
    </w:p>
    <w:p w:rsidR="00BF0F6A" w:rsidRPr="002E13FE" w:rsidRDefault="00BF0F6A" w:rsidP="00691515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intenzita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jak silně city prožívám</w:t>
      </w:r>
    </w:p>
    <w:p w:rsidR="00BF0F6A" w:rsidRPr="002E13FE" w:rsidRDefault="00BF0F6A" w:rsidP="00691515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citlivost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jak snadno u člověka city vznikají</w:t>
      </w:r>
    </w:p>
    <w:p w:rsidR="00BF0F6A" w:rsidRPr="002E13FE" w:rsidRDefault="00BF0F6A" w:rsidP="00691515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citová zralost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jak jsem schopná svoje city ovládat rozumem</w:t>
      </w:r>
    </w:p>
    <w:p w:rsidR="00BF0F6A" w:rsidRPr="002E13FE" w:rsidRDefault="00BF0F6A" w:rsidP="00691515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citová ovlivnitelnost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jak snadno podléhám náladám jiným</w:t>
      </w:r>
    </w:p>
    <w:p w:rsidR="00BF0F6A" w:rsidRPr="002E13FE" w:rsidRDefault="00BF0F6A" w:rsidP="00691515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Emoce</w:t>
      </w:r>
    </w:p>
    <w:p w:rsidR="00BF0F6A" w:rsidRPr="002E13FE" w:rsidRDefault="00BF0F6A" w:rsidP="00691515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silný cit, který je na mě zjevný a který je doprovázen změnami našeho organismu</w:t>
      </w:r>
    </w:p>
    <w:p w:rsidR="00BF0F6A" w:rsidRPr="002E13FE" w:rsidRDefault="00BF0F6A" w:rsidP="00691515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Dělení emocí:</w:t>
      </w:r>
    </w:p>
    <w:p w:rsidR="00BF0F6A" w:rsidRPr="002E13FE" w:rsidRDefault="00BF0F6A" w:rsidP="00691515">
      <w:pPr>
        <w:pStyle w:val="ListParagraph"/>
        <w:numPr>
          <w:ilvl w:val="0"/>
          <w:numId w:val="57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podle úrovně</w:t>
      </w:r>
    </w:p>
    <w:p w:rsidR="00BF0F6A" w:rsidRPr="002E13FE" w:rsidRDefault="00BF0F6A" w:rsidP="00691515">
      <w:pPr>
        <w:pStyle w:val="ListParagraph"/>
        <w:numPr>
          <w:ilvl w:val="0"/>
          <w:numId w:val="58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nižší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 xml:space="preserve">souvisí s uspokojením biologických potřeb 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důležité pro jeho přežití a mají vrozený základ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to emoce, které varují před nebezpečnou situací (od zvířecích předků)</w:t>
      </w:r>
    </w:p>
    <w:p w:rsidR="00BF0F6A" w:rsidRPr="002E13FE" w:rsidRDefault="00BF0F6A" w:rsidP="00691515">
      <w:pPr>
        <w:pStyle w:val="ListParagraph"/>
        <w:ind w:left="1440"/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např. bolest, strach, hněv, úlek,…</w:t>
      </w:r>
    </w:p>
    <w:p w:rsidR="00BF0F6A" w:rsidRPr="002E13FE" w:rsidRDefault="00BF0F6A" w:rsidP="00691515">
      <w:pPr>
        <w:pStyle w:val="ListParagraph"/>
        <w:numPr>
          <w:ilvl w:val="0"/>
          <w:numId w:val="58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vyšší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podmíněny sociálně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typické jen pro člověka a týkají se prožívání kulturních hodnot</w:t>
      </w:r>
    </w:p>
    <w:p w:rsidR="00BF0F6A" w:rsidRPr="002E13FE" w:rsidRDefault="00BF0F6A" w:rsidP="00691515">
      <w:pPr>
        <w:pStyle w:val="ListParagraph"/>
        <w:ind w:left="1440"/>
        <w:rPr>
          <w:rFonts w:ascii="Times New Roman" w:hAnsi="Times New Roman"/>
        </w:rPr>
      </w:pPr>
      <w:r w:rsidRPr="002E13FE">
        <w:rPr>
          <w:rFonts w:ascii="Times New Roman" w:hAnsi="Times New Roman"/>
        </w:rPr>
        <w:t>např. city etické, intelektuální a estetické, které se odráží v prožívání dobra, pravdy a krásy (poslech hudby – estetické city)</w:t>
      </w:r>
    </w:p>
    <w:p w:rsidR="00BF0F6A" w:rsidRPr="002E13FE" w:rsidRDefault="00BF0F6A" w:rsidP="00691515">
      <w:pPr>
        <w:pStyle w:val="ListParagraph"/>
        <w:numPr>
          <w:ilvl w:val="0"/>
          <w:numId w:val="57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podle průběhu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podle intenzity a délky trvání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podle nálady, afektů a vášně</w:t>
      </w:r>
    </w:p>
    <w:p w:rsidR="00BF0F6A" w:rsidRPr="002E13FE" w:rsidRDefault="00BF0F6A" w:rsidP="00691515">
      <w:pPr>
        <w:pStyle w:val="ListParagraph"/>
        <w:numPr>
          <w:ilvl w:val="0"/>
          <w:numId w:val="59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nálady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poměrně dlouhodobé, stabilní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mají nižší intenzitu a nejsou vázány na konkrétní objekt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nálada člověka souvisí i s jeho temperamentem</w:t>
      </w:r>
    </w:p>
    <w:p w:rsidR="00BF0F6A" w:rsidRPr="002E13FE" w:rsidRDefault="00BF0F6A" w:rsidP="00691515">
      <w:pPr>
        <w:pStyle w:val="ListParagraph"/>
        <w:numPr>
          <w:ilvl w:val="0"/>
          <w:numId w:val="59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afekty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to prudké, rychle vznikající emoční stavy, které člověk prožívá velmi intenzivně, ale které taky poměrně rychle odezní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např. výbuch zlosti po nevhodné kritice</w:t>
      </w:r>
    </w:p>
    <w:p w:rsidR="00BF0F6A" w:rsidRPr="002E13FE" w:rsidRDefault="00BF0F6A" w:rsidP="00691515">
      <w:pPr>
        <w:pStyle w:val="ListParagraph"/>
        <w:numPr>
          <w:ilvl w:val="0"/>
          <w:numId w:val="59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vášně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hluboké, velmi intenzivní a dlouhodobě prožívané emoce vázané ke konkrétním objektům či činnostem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např. chovat vášnivou lásku nebo nenávist k druhé osobě</w:t>
      </w:r>
    </w:p>
    <w:p w:rsidR="00BF0F6A" w:rsidRPr="002E13FE" w:rsidRDefault="00BF0F6A" w:rsidP="00691515">
      <w:pPr>
        <w:jc w:val="center"/>
        <w:rPr>
          <w:rFonts w:ascii="Times New Roman" w:hAnsi="Times New Roman"/>
          <w:sz w:val="52"/>
          <w:szCs w:val="52"/>
        </w:rPr>
      </w:pPr>
      <w:r w:rsidRPr="002E13FE">
        <w:rPr>
          <w:rFonts w:ascii="Times New Roman" w:hAnsi="Times New Roman"/>
          <w:sz w:val="52"/>
          <w:szCs w:val="52"/>
        </w:rPr>
        <w:t>Volní procesy</w:t>
      </w:r>
    </w:p>
    <w:p w:rsidR="00BF0F6A" w:rsidRPr="002E13FE" w:rsidRDefault="00BF0F6A" w:rsidP="00691515">
      <w:pPr>
        <w:rPr>
          <w:rFonts w:ascii="Times New Roman" w:hAnsi="Times New Roman"/>
          <w:sz w:val="36"/>
          <w:szCs w:val="36"/>
          <w:u w:val="single"/>
        </w:rPr>
      </w:pPr>
      <w:r w:rsidRPr="002E13FE">
        <w:rPr>
          <w:rFonts w:ascii="Times New Roman" w:hAnsi="Times New Roman"/>
          <w:sz w:val="36"/>
          <w:szCs w:val="36"/>
          <w:u w:val="single"/>
        </w:rPr>
        <w:t>Vůle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můžeme ji chápat jako volní proces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to cílevědomí proces tzn. člověk si vytyčuje určitý cíl a usiluje o jeho dosažení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nebo je vůle souhrn vlastností – vytrvalost, pracovitost, cílevědomost, disciplinovanost, samostatnost, rozhodnost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vůle je nejméně prozkoumanou oblastí naší psychiky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vůle má velký význam, protože rozhoduje o stálosti výkonu a je předpokladem seberegulace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je podmíněna dědičnosti, ale i je ovlivněna prostředím – výchovou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dá se posílit i vlastní aktivitou</w:t>
      </w:r>
    </w:p>
    <w:p w:rsidR="00BF0F6A" w:rsidRPr="002E13FE" w:rsidRDefault="00BF0F6A" w:rsidP="00691515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Fáze volního procesu:</w:t>
      </w:r>
    </w:p>
    <w:p w:rsidR="00BF0F6A" w:rsidRPr="002E13FE" w:rsidRDefault="00BF0F6A" w:rsidP="00691515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vytyčení si konkrétního cíle</w:t>
      </w:r>
    </w:p>
    <w:p w:rsidR="00BF0F6A" w:rsidRPr="002E13FE" w:rsidRDefault="00BF0F6A" w:rsidP="00691515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uvědomění si prostředků vedoucí k cíli</w:t>
      </w:r>
    </w:p>
    <w:p w:rsidR="00BF0F6A" w:rsidRPr="002E13FE" w:rsidRDefault="00BF0F6A" w:rsidP="00691515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tato fáze je spojena s rozhodováním</w:t>
      </w:r>
    </w:p>
    <w:p w:rsidR="00BF0F6A" w:rsidRPr="002E13FE" w:rsidRDefault="00BF0F6A" w:rsidP="00691515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realizace cíle</w:t>
      </w:r>
    </w:p>
    <w:p w:rsidR="00BF0F6A" w:rsidRPr="002E13FE" w:rsidRDefault="00BF0F6A" w:rsidP="00691515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kontrola výsledku činnosti</w:t>
      </w:r>
    </w:p>
    <w:p w:rsidR="00BF0F6A" w:rsidRPr="002E13FE" w:rsidRDefault="00BF0F6A" w:rsidP="00691515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Porucha vůle:</w:t>
      </w:r>
    </w:p>
    <w:p w:rsidR="00BF0F6A" w:rsidRPr="002E13FE" w:rsidRDefault="00BF0F6A" w:rsidP="00691515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ABULIE (porucha volního jednání)</w:t>
      </w:r>
    </w:p>
    <w:p w:rsidR="00BF0F6A" w:rsidRPr="002E13FE" w:rsidRDefault="00BF0F6A" w:rsidP="00691515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Nevědomá motivace:</w:t>
      </w:r>
    </w:p>
    <w:p w:rsidR="00BF0F6A" w:rsidRPr="002E13FE" w:rsidRDefault="00BF0F6A" w:rsidP="00691515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jsou to činy, u kterých si neuvědomujeme skutečnou psychologickou příčinu</w:t>
      </w:r>
    </w:p>
    <w:p w:rsidR="00BF0F6A" w:rsidRPr="002E13FE" w:rsidRDefault="00BF0F6A" w:rsidP="00691515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např. usmějeme se na člověka, který nám připomíná někoho jiného, aniž bychom si to uvědomili</w:t>
      </w:r>
    </w:p>
    <w:p w:rsidR="00BF0F6A" w:rsidRPr="002E13FE" w:rsidRDefault="00BF0F6A" w:rsidP="00691515">
      <w:pPr>
        <w:ind w:left="360"/>
        <w:jc w:val="center"/>
        <w:rPr>
          <w:rFonts w:ascii="Times New Roman" w:hAnsi="Times New Roman"/>
          <w:sz w:val="52"/>
          <w:szCs w:val="52"/>
        </w:rPr>
      </w:pPr>
      <w:r w:rsidRPr="002E13FE">
        <w:rPr>
          <w:rFonts w:ascii="Times New Roman" w:hAnsi="Times New Roman"/>
          <w:sz w:val="52"/>
          <w:szCs w:val="52"/>
        </w:rPr>
        <w:t>Psychické stavy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to momentální stavy naší psychiky</w:t>
      </w:r>
    </w:p>
    <w:p w:rsidR="00BF0F6A" w:rsidRPr="002E13FE" w:rsidRDefault="00BF0F6A" w:rsidP="00691515">
      <w:pPr>
        <w:pStyle w:val="ListParagraph"/>
        <w:numPr>
          <w:ilvl w:val="0"/>
          <w:numId w:val="62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 xml:space="preserve">bdění (agilita) </w:t>
      </w:r>
    </w:p>
    <w:p w:rsidR="00BF0F6A" w:rsidRPr="002E13FE" w:rsidRDefault="00BF0F6A" w:rsidP="00691515">
      <w:pPr>
        <w:pStyle w:val="ListParagraph"/>
        <w:numPr>
          <w:ilvl w:val="0"/>
          <w:numId w:val="62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spánek</w:t>
      </w:r>
    </w:p>
    <w:p w:rsidR="00BF0F6A" w:rsidRPr="002E13FE" w:rsidRDefault="00BF0F6A" w:rsidP="00691515">
      <w:pPr>
        <w:pStyle w:val="ListParagraph"/>
        <w:numPr>
          <w:ilvl w:val="0"/>
          <w:numId w:val="62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nálada</w:t>
      </w:r>
    </w:p>
    <w:p w:rsidR="00BF0F6A" w:rsidRPr="002E13FE" w:rsidRDefault="00BF0F6A" w:rsidP="00691515">
      <w:pPr>
        <w:pStyle w:val="ListParagraph"/>
        <w:numPr>
          <w:ilvl w:val="0"/>
          <w:numId w:val="62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pozornost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jsou dlouhodobější než psychické procesy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aktivita našeho bdění vzrůstá od 10 – 12h, a pak od 15-17h</w:t>
      </w:r>
    </w:p>
    <w:p w:rsidR="00BF0F6A" w:rsidRPr="002E13FE" w:rsidRDefault="00BF0F6A" w:rsidP="00691515">
      <w:pPr>
        <w:pStyle w:val="ListParagraph"/>
        <w:numPr>
          <w:ilvl w:val="0"/>
          <w:numId w:val="23"/>
        </w:num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</w:rPr>
        <w:t>aktivita je nízká po probuzení a večer</w:t>
      </w:r>
    </w:p>
    <w:p w:rsidR="00BF0F6A" w:rsidRPr="002E13FE" w:rsidRDefault="00BF0F6A" w:rsidP="000550C8">
      <w:pPr>
        <w:rPr>
          <w:rFonts w:ascii="Times New Roman" w:hAnsi="Times New Roman"/>
          <w:u w:val="single"/>
        </w:rPr>
      </w:pPr>
      <w:r w:rsidRPr="002E13FE">
        <w:rPr>
          <w:rFonts w:ascii="Times New Roman" w:hAnsi="Times New Roman"/>
          <w:u w:val="single"/>
        </w:rPr>
        <w:t>Znaky:</w:t>
      </w:r>
    </w:p>
    <w:p w:rsidR="00BF0F6A" w:rsidRPr="002E13FE" w:rsidRDefault="00BF0F6A" w:rsidP="00691515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polarita</w:t>
      </w:r>
    </w:p>
    <w:p w:rsidR="00BF0F6A" w:rsidRPr="002E13FE" w:rsidRDefault="00BF0F6A" w:rsidP="00691515">
      <w:pPr>
        <w:pStyle w:val="ListParagraph"/>
        <w:numPr>
          <w:ilvl w:val="0"/>
          <w:numId w:val="64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každý psychický stav může mít svůj protiklad</w:t>
      </w:r>
    </w:p>
    <w:p w:rsidR="00BF0F6A" w:rsidRPr="002E13FE" w:rsidRDefault="00BF0F6A" w:rsidP="00691515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proměnlivost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stavy se mění vlivem působení vnějších i vnitřních podmínek</w:t>
      </w:r>
    </w:p>
    <w:p w:rsidR="00BF0F6A" w:rsidRPr="002E13FE" w:rsidRDefault="00BF0F6A" w:rsidP="00691515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relativní stabilita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ke změnám stavu dochází s určitým zpožděním</w:t>
      </w:r>
    </w:p>
    <w:p w:rsidR="00BF0F6A" w:rsidRPr="002E13FE" w:rsidRDefault="00BF0F6A" w:rsidP="00691515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individuální variabilita</w:t>
      </w:r>
    </w:p>
    <w:p w:rsidR="00BF0F6A" w:rsidRPr="002E13FE" w:rsidRDefault="00BF0F6A" w:rsidP="00691515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E13FE">
        <w:rPr>
          <w:rFonts w:ascii="Times New Roman" w:hAnsi="Times New Roman"/>
        </w:rPr>
        <w:t>formování a průběh psychických stavů konkrétního člověka jsou podmíněny vlastnostmi jeho osobnosti</w:t>
      </w:r>
    </w:p>
    <w:p w:rsidR="00BF0F6A" w:rsidRPr="002E13FE" w:rsidRDefault="00BF0F6A" w:rsidP="005B1B3A">
      <w:pPr>
        <w:pStyle w:val="ListParagraph"/>
        <w:rPr>
          <w:rFonts w:ascii="Times New Roman" w:hAnsi="Times New Roman"/>
        </w:rPr>
      </w:pPr>
    </w:p>
    <w:p w:rsidR="00BF0F6A" w:rsidRPr="002E13FE" w:rsidRDefault="00BF0F6A" w:rsidP="00FE090B">
      <w:pPr>
        <w:rPr>
          <w:rFonts w:ascii="Times New Roman" w:hAnsi="Times New Roman"/>
        </w:rPr>
      </w:pPr>
    </w:p>
    <w:p w:rsidR="00BF0F6A" w:rsidRPr="002E13FE" w:rsidRDefault="00BF0F6A" w:rsidP="00774B13">
      <w:pPr>
        <w:rPr>
          <w:rFonts w:ascii="Times New Roman" w:hAnsi="Times New Roman"/>
        </w:rPr>
      </w:pPr>
      <w:r w:rsidRPr="002E13FE">
        <w:rPr>
          <w:rFonts w:ascii="Times New Roman" w:hAnsi="Times New Roman"/>
        </w:rPr>
        <w:t xml:space="preserve">   </w:t>
      </w:r>
    </w:p>
    <w:sectPr w:rsidR="00BF0F6A" w:rsidRPr="002E13FE" w:rsidSect="008D1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459"/>
    <w:multiLevelType w:val="hybridMultilevel"/>
    <w:tmpl w:val="F8EE64FA"/>
    <w:lvl w:ilvl="0" w:tplc="04050017">
      <w:start w:val="1"/>
      <w:numFmt w:val="lowerLetter"/>
      <w:lvlText w:val="%1)"/>
      <w:lvlJc w:val="left"/>
      <w:pPr>
        <w:ind w:left="1692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412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132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852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572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292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012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732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452" w:hanging="180"/>
      </w:pPr>
      <w:rPr>
        <w:rFonts w:cs="Times New Roman"/>
      </w:rPr>
    </w:lvl>
  </w:abstractNum>
  <w:abstractNum w:abstractNumId="1">
    <w:nsid w:val="04B5482A"/>
    <w:multiLevelType w:val="hybridMultilevel"/>
    <w:tmpl w:val="5EEE502C"/>
    <w:lvl w:ilvl="0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7A920AC"/>
    <w:multiLevelType w:val="hybridMultilevel"/>
    <w:tmpl w:val="3D9A951C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E34C9"/>
    <w:multiLevelType w:val="hybridMultilevel"/>
    <w:tmpl w:val="521461FA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931016"/>
    <w:multiLevelType w:val="hybridMultilevel"/>
    <w:tmpl w:val="668A2B3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9C7E0B"/>
    <w:multiLevelType w:val="hybridMultilevel"/>
    <w:tmpl w:val="5A3654F2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F956C4D"/>
    <w:multiLevelType w:val="hybridMultilevel"/>
    <w:tmpl w:val="A84CF57C"/>
    <w:lvl w:ilvl="0" w:tplc="04050017">
      <w:start w:val="1"/>
      <w:numFmt w:val="lowerLetter"/>
      <w:lvlText w:val="%1)"/>
      <w:lvlJc w:val="left"/>
      <w:pPr>
        <w:ind w:left="21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>
    <w:nsid w:val="12016356"/>
    <w:multiLevelType w:val="hybridMultilevel"/>
    <w:tmpl w:val="5882E67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783989"/>
    <w:multiLevelType w:val="hybridMultilevel"/>
    <w:tmpl w:val="F88EF03C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349A5"/>
    <w:multiLevelType w:val="hybridMultilevel"/>
    <w:tmpl w:val="C48CAC56"/>
    <w:lvl w:ilvl="0" w:tplc="04050011">
      <w:start w:val="1"/>
      <w:numFmt w:val="decimal"/>
      <w:lvlText w:val="%1)"/>
      <w:lvlJc w:val="left"/>
      <w:pPr>
        <w:ind w:left="2568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3288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40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7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54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61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8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76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8328" w:hanging="180"/>
      </w:pPr>
      <w:rPr>
        <w:rFonts w:cs="Times New Roman"/>
      </w:rPr>
    </w:lvl>
  </w:abstractNum>
  <w:abstractNum w:abstractNumId="10">
    <w:nsid w:val="1554613C"/>
    <w:multiLevelType w:val="hybridMultilevel"/>
    <w:tmpl w:val="D862A6D8"/>
    <w:lvl w:ilvl="0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1893028C"/>
    <w:multiLevelType w:val="hybridMultilevel"/>
    <w:tmpl w:val="CC406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C7A25BF"/>
    <w:multiLevelType w:val="hybridMultilevel"/>
    <w:tmpl w:val="C34484F2"/>
    <w:lvl w:ilvl="0" w:tplc="E54635A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1F7F0875"/>
    <w:multiLevelType w:val="hybridMultilevel"/>
    <w:tmpl w:val="30D6E7F4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1267B7"/>
    <w:multiLevelType w:val="hybridMultilevel"/>
    <w:tmpl w:val="4D228108"/>
    <w:lvl w:ilvl="0" w:tplc="04050005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15">
    <w:nsid w:val="227F1581"/>
    <w:multiLevelType w:val="hybridMultilevel"/>
    <w:tmpl w:val="1D3E1B40"/>
    <w:lvl w:ilvl="0" w:tplc="04050011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28DF1EAD"/>
    <w:multiLevelType w:val="hybridMultilevel"/>
    <w:tmpl w:val="21D8C1D2"/>
    <w:lvl w:ilvl="0" w:tplc="04050005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17">
    <w:nsid w:val="292A7541"/>
    <w:multiLevelType w:val="hybridMultilevel"/>
    <w:tmpl w:val="993C160C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B383D32"/>
    <w:multiLevelType w:val="hybridMultilevel"/>
    <w:tmpl w:val="70829E16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676F0"/>
    <w:multiLevelType w:val="hybridMultilevel"/>
    <w:tmpl w:val="7D803A2E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1EB51C7"/>
    <w:multiLevelType w:val="hybridMultilevel"/>
    <w:tmpl w:val="34449060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E51E3"/>
    <w:multiLevelType w:val="hybridMultilevel"/>
    <w:tmpl w:val="934E9EF0"/>
    <w:lvl w:ilvl="0" w:tplc="072EEBAA">
      <w:start w:val="12"/>
      <w:numFmt w:val="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35676E85"/>
    <w:multiLevelType w:val="hybridMultilevel"/>
    <w:tmpl w:val="6030764A"/>
    <w:lvl w:ilvl="0" w:tplc="0405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3">
    <w:nsid w:val="37E1632D"/>
    <w:multiLevelType w:val="hybridMultilevel"/>
    <w:tmpl w:val="A084812E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383F1999"/>
    <w:multiLevelType w:val="hybridMultilevel"/>
    <w:tmpl w:val="80048E5A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26536A"/>
    <w:multiLevelType w:val="hybridMultilevel"/>
    <w:tmpl w:val="B4720C94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151D7D"/>
    <w:multiLevelType w:val="hybridMultilevel"/>
    <w:tmpl w:val="62E0C0D6"/>
    <w:lvl w:ilvl="0" w:tplc="E3524206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40B80B2E"/>
    <w:multiLevelType w:val="hybridMultilevel"/>
    <w:tmpl w:val="FE00FB0E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FD5AAF"/>
    <w:multiLevelType w:val="hybridMultilevel"/>
    <w:tmpl w:val="993C160C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64513CF"/>
    <w:multiLevelType w:val="hybridMultilevel"/>
    <w:tmpl w:val="DA6C0F22"/>
    <w:lvl w:ilvl="0" w:tplc="2778735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sz w:val="22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46C65623"/>
    <w:multiLevelType w:val="hybridMultilevel"/>
    <w:tmpl w:val="99AAA12A"/>
    <w:lvl w:ilvl="0" w:tplc="040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1">
    <w:nsid w:val="49F908FB"/>
    <w:multiLevelType w:val="hybridMultilevel"/>
    <w:tmpl w:val="29E8239C"/>
    <w:lvl w:ilvl="0" w:tplc="991064D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sz w:val="22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4A5C7806"/>
    <w:multiLevelType w:val="hybridMultilevel"/>
    <w:tmpl w:val="0E6221B4"/>
    <w:lvl w:ilvl="0" w:tplc="0405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4EBC487C"/>
    <w:multiLevelType w:val="hybridMultilevel"/>
    <w:tmpl w:val="F7365368"/>
    <w:lvl w:ilvl="0" w:tplc="040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FBC2279"/>
    <w:multiLevelType w:val="hybridMultilevel"/>
    <w:tmpl w:val="7CF8D078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DC00FF"/>
    <w:multiLevelType w:val="hybridMultilevel"/>
    <w:tmpl w:val="740C8054"/>
    <w:lvl w:ilvl="0" w:tplc="48C62F3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1C53446"/>
    <w:multiLevelType w:val="hybridMultilevel"/>
    <w:tmpl w:val="42F66D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7FB0890"/>
    <w:multiLevelType w:val="hybridMultilevel"/>
    <w:tmpl w:val="3C0E5E50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8CE1468"/>
    <w:multiLevelType w:val="hybridMultilevel"/>
    <w:tmpl w:val="B2A4C19A"/>
    <w:lvl w:ilvl="0" w:tplc="04050017">
      <w:start w:val="1"/>
      <w:numFmt w:val="lowerLetter"/>
      <w:lvlText w:val="%1)"/>
      <w:lvlJc w:val="left"/>
      <w:pPr>
        <w:ind w:left="2568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3288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40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7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54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61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8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76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8328" w:hanging="180"/>
      </w:pPr>
      <w:rPr>
        <w:rFonts w:cs="Times New Roman"/>
      </w:rPr>
    </w:lvl>
  </w:abstractNum>
  <w:abstractNum w:abstractNumId="39">
    <w:nsid w:val="5922304F"/>
    <w:multiLevelType w:val="hybridMultilevel"/>
    <w:tmpl w:val="0DBE8F60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BE022F"/>
    <w:multiLevelType w:val="hybridMultilevel"/>
    <w:tmpl w:val="3508E9C0"/>
    <w:lvl w:ilvl="0" w:tplc="0405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>
    <w:nsid w:val="5C9227BC"/>
    <w:multiLevelType w:val="hybridMultilevel"/>
    <w:tmpl w:val="BE94BBBA"/>
    <w:lvl w:ilvl="0" w:tplc="75166B0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5CB547FE"/>
    <w:multiLevelType w:val="hybridMultilevel"/>
    <w:tmpl w:val="B55C42B6"/>
    <w:lvl w:ilvl="0" w:tplc="48C62F3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5CBE2EF5"/>
    <w:multiLevelType w:val="hybridMultilevel"/>
    <w:tmpl w:val="A080E0F8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C95CA8"/>
    <w:multiLevelType w:val="hybridMultilevel"/>
    <w:tmpl w:val="06B247A4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5D2174D8"/>
    <w:multiLevelType w:val="hybridMultilevel"/>
    <w:tmpl w:val="B4E2E962"/>
    <w:lvl w:ilvl="0" w:tplc="0A162A86">
      <w:start w:val="1"/>
      <w:numFmt w:val="decimal"/>
      <w:lvlText w:val="%1)"/>
      <w:lvlJc w:val="left"/>
      <w:pPr>
        <w:ind w:left="3600" w:hanging="360"/>
      </w:pPr>
      <w:rPr>
        <w:rFonts w:cs="Times New Roman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46">
    <w:nsid w:val="61054568"/>
    <w:multiLevelType w:val="hybridMultilevel"/>
    <w:tmpl w:val="B55C42B6"/>
    <w:lvl w:ilvl="0" w:tplc="48C62F3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61900A08"/>
    <w:multiLevelType w:val="hybridMultilevel"/>
    <w:tmpl w:val="1C684032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5E2658F"/>
    <w:multiLevelType w:val="hybridMultilevel"/>
    <w:tmpl w:val="B6DA366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663309BF"/>
    <w:multiLevelType w:val="hybridMultilevel"/>
    <w:tmpl w:val="ABEE706C"/>
    <w:lvl w:ilvl="0" w:tplc="0405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0">
    <w:nsid w:val="66A173A6"/>
    <w:multiLevelType w:val="hybridMultilevel"/>
    <w:tmpl w:val="0B32DE7A"/>
    <w:lvl w:ilvl="0" w:tplc="04050017">
      <w:start w:val="1"/>
      <w:numFmt w:val="lowerLetter"/>
      <w:lvlText w:val="%1)"/>
      <w:lvlJc w:val="left"/>
      <w:pPr>
        <w:ind w:left="43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51">
    <w:nsid w:val="66F33FA9"/>
    <w:multiLevelType w:val="hybridMultilevel"/>
    <w:tmpl w:val="A22634D6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8EE49FC"/>
    <w:multiLevelType w:val="hybridMultilevel"/>
    <w:tmpl w:val="B9768BB8"/>
    <w:lvl w:ilvl="0" w:tplc="04050017">
      <w:start w:val="1"/>
      <w:numFmt w:val="lowerLetter"/>
      <w:lvlText w:val="%1)"/>
      <w:lvlJc w:val="left"/>
      <w:pPr>
        <w:ind w:left="1692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412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132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852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572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292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012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732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452" w:hanging="180"/>
      </w:pPr>
      <w:rPr>
        <w:rFonts w:cs="Times New Roman"/>
      </w:rPr>
    </w:lvl>
  </w:abstractNum>
  <w:abstractNum w:abstractNumId="53">
    <w:nsid w:val="6A092DE4"/>
    <w:multiLevelType w:val="hybridMultilevel"/>
    <w:tmpl w:val="DB1EC266"/>
    <w:lvl w:ilvl="0" w:tplc="04050011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4">
    <w:nsid w:val="6AE36462"/>
    <w:multiLevelType w:val="hybridMultilevel"/>
    <w:tmpl w:val="F0849D54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>
    <w:nsid w:val="6B491940"/>
    <w:multiLevelType w:val="hybridMultilevel"/>
    <w:tmpl w:val="B5ECD800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C84DD1"/>
    <w:multiLevelType w:val="hybridMultilevel"/>
    <w:tmpl w:val="C5865836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>
    <w:nsid w:val="72BC5DFC"/>
    <w:multiLevelType w:val="hybridMultilevel"/>
    <w:tmpl w:val="8C3C72FA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313703D"/>
    <w:multiLevelType w:val="hybridMultilevel"/>
    <w:tmpl w:val="561E3F30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9">
    <w:nsid w:val="74511AB9"/>
    <w:multiLevelType w:val="hybridMultilevel"/>
    <w:tmpl w:val="3DF8D33C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4553E2E"/>
    <w:multiLevelType w:val="hybridMultilevel"/>
    <w:tmpl w:val="01CC6CA2"/>
    <w:lvl w:ilvl="0" w:tplc="0A162A86">
      <w:start w:val="1"/>
      <w:numFmt w:val="decimal"/>
      <w:lvlText w:val="%1)"/>
      <w:lvlJc w:val="left"/>
      <w:pPr>
        <w:ind w:left="2160" w:hanging="360"/>
      </w:pPr>
      <w:rPr>
        <w:rFonts w:cs="Times New Roman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1">
    <w:nsid w:val="74B50A4A"/>
    <w:multiLevelType w:val="hybridMultilevel"/>
    <w:tmpl w:val="6F28BE50"/>
    <w:lvl w:ilvl="0" w:tplc="7CBEE73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2">
    <w:nsid w:val="7CE662F8"/>
    <w:multiLevelType w:val="hybridMultilevel"/>
    <w:tmpl w:val="DB90BE96"/>
    <w:lvl w:ilvl="0" w:tplc="04050005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63">
    <w:nsid w:val="7D1143E6"/>
    <w:multiLevelType w:val="hybridMultilevel"/>
    <w:tmpl w:val="2020E80E"/>
    <w:lvl w:ilvl="0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4">
    <w:nsid w:val="7D527A1A"/>
    <w:multiLevelType w:val="hybridMultilevel"/>
    <w:tmpl w:val="13A61B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9"/>
  </w:num>
  <w:num w:numId="3">
    <w:abstractNumId w:val="25"/>
  </w:num>
  <w:num w:numId="4">
    <w:abstractNumId w:val="24"/>
  </w:num>
  <w:num w:numId="5">
    <w:abstractNumId w:val="47"/>
  </w:num>
  <w:num w:numId="6">
    <w:abstractNumId w:val="44"/>
  </w:num>
  <w:num w:numId="7">
    <w:abstractNumId w:val="37"/>
  </w:num>
  <w:num w:numId="8">
    <w:abstractNumId w:val="55"/>
  </w:num>
  <w:num w:numId="9">
    <w:abstractNumId w:val="46"/>
  </w:num>
  <w:num w:numId="10">
    <w:abstractNumId w:val="10"/>
  </w:num>
  <w:num w:numId="11">
    <w:abstractNumId w:val="18"/>
  </w:num>
  <w:num w:numId="12">
    <w:abstractNumId w:val="42"/>
  </w:num>
  <w:num w:numId="13">
    <w:abstractNumId w:val="35"/>
  </w:num>
  <w:num w:numId="14">
    <w:abstractNumId w:val="54"/>
  </w:num>
  <w:num w:numId="15">
    <w:abstractNumId w:val="7"/>
  </w:num>
  <w:num w:numId="16">
    <w:abstractNumId w:val="38"/>
  </w:num>
  <w:num w:numId="17">
    <w:abstractNumId w:val="16"/>
  </w:num>
  <w:num w:numId="18">
    <w:abstractNumId w:val="14"/>
  </w:num>
  <w:num w:numId="19">
    <w:abstractNumId w:val="13"/>
  </w:num>
  <w:num w:numId="20">
    <w:abstractNumId w:val="8"/>
  </w:num>
  <w:num w:numId="21">
    <w:abstractNumId w:val="9"/>
  </w:num>
  <w:num w:numId="22">
    <w:abstractNumId w:val="62"/>
  </w:num>
  <w:num w:numId="23">
    <w:abstractNumId w:val="51"/>
  </w:num>
  <w:num w:numId="24">
    <w:abstractNumId w:val="23"/>
  </w:num>
  <w:num w:numId="25">
    <w:abstractNumId w:val="48"/>
  </w:num>
  <w:num w:numId="26">
    <w:abstractNumId w:val="28"/>
  </w:num>
  <w:num w:numId="27">
    <w:abstractNumId w:val="0"/>
  </w:num>
  <w:num w:numId="28">
    <w:abstractNumId w:val="52"/>
  </w:num>
  <w:num w:numId="29">
    <w:abstractNumId w:val="17"/>
  </w:num>
  <w:num w:numId="30">
    <w:abstractNumId w:val="21"/>
  </w:num>
  <w:num w:numId="31">
    <w:abstractNumId w:val="20"/>
  </w:num>
  <w:num w:numId="32">
    <w:abstractNumId w:val="3"/>
  </w:num>
  <w:num w:numId="33">
    <w:abstractNumId w:val="64"/>
  </w:num>
  <w:num w:numId="34">
    <w:abstractNumId w:val="36"/>
  </w:num>
  <w:num w:numId="35">
    <w:abstractNumId w:val="6"/>
  </w:num>
  <w:num w:numId="36">
    <w:abstractNumId w:val="63"/>
  </w:num>
  <w:num w:numId="37">
    <w:abstractNumId w:val="1"/>
  </w:num>
  <w:num w:numId="38">
    <w:abstractNumId w:val="60"/>
  </w:num>
  <w:num w:numId="39">
    <w:abstractNumId w:val="32"/>
  </w:num>
  <w:num w:numId="40">
    <w:abstractNumId w:val="50"/>
  </w:num>
  <w:num w:numId="41">
    <w:abstractNumId w:val="30"/>
  </w:num>
  <w:num w:numId="42">
    <w:abstractNumId w:val="45"/>
  </w:num>
  <w:num w:numId="43">
    <w:abstractNumId w:val="27"/>
  </w:num>
  <w:num w:numId="44">
    <w:abstractNumId w:val="22"/>
  </w:num>
  <w:num w:numId="45">
    <w:abstractNumId w:val="2"/>
  </w:num>
  <w:num w:numId="46">
    <w:abstractNumId w:val="4"/>
  </w:num>
  <w:num w:numId="47">
    <w:abstractNumId w:val="5"/>
  </w:num>
  <w:num w:numId="48">
    <w:abstractNumId w:val="34"/>
  </w:num>
  <w:num w:numId="49">
    <w:abstractNumId w:val="56"/>
  </w:num>
  <w:num w:numId="50">
    <w:abstractNumId w:val="57"/>
  </w:num>
  <w:num w:numId="51">
    <w:abstractNumId w:val="59"/>
  </w:num>
  <w:num w:numId="52">
    <w:abstractNumId w:val="15"/>
  </w:num>
  <w:num w:numId="53">
    <w:abstractNumId w:val="40"/>
  </w:num>
  <w:num w:numId="54">
    <w:abstractNumId w:val="43"/>
  </w:num>
  <w:num w:numId="55">
    <w:abstractNumId w:val="53"/>
  </w:num>
  <w:num w:numId="56">
    <w:abstractNumId w:val="12"/>
  </w:num>
  <w:num w:numId="57">
    <w:abstractNumId w:val="11"/>
  </w:num>
  <w:num w:numId="58">
    <w:abstractNumId w:val="26"/>
  </w:num>
  <w:num w:numId="59">
    <w:abstractNumId w:val="31"/>
  </w:num>
  <w:num w:numId="60">
    <w:abstractNumId w:val="41"/>
  </w:num>
  <w:num w:numId="61">
    <w:abstractNumId w:val="19"/>
  </w:num>
  <w:num w:numId="62">
    <w:abstractNumId w:val="29"/>
  </w:num>
  <w:num w:numId="63">
    <w:abstractNumId w:val="61"/>
  </w:num>
  <w:num w:numId="64">
    <w:abstractNumId w:val="58"/>
  </w:num>
  <w:num w:numId="65">
    <w:abstractNumId w:val="33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367D"/>
    <w:rsid w:val="000550C8"/>
    <w:rsid w:val="00162C08"/>
    <w:rsid w:val="001858AA"/>
    <w:rsid w:val="0029367D"/>
    <w:rsid w:val="002E13FE"/>
    <w:rsid w:val="005A4953"/>
    <w:rsid w:val="005B1B3A"/>
    <w:rsid w:val="005E55EE"/>
    <w:rsid w:val="00664A6E"/>
    <w:rsid w:val="00691515"/>
    <w:rsid w:val="006B764F"/>
    <w:rsid w:val="00774B13"/>
    <w:rsid w:val="00815539"/>
    <w:rsid w:val="008D187D"/>
    <w:rsid w:val="009841A3"/>
    <w:rsid w:val="00A06896"/>
    <w:rsid w:val="00B442D2"/>
    <w:rsid w:val="00BF0F6A"/>
    <w:rsid w:val="00C032A5"/>
    <w:rsid w:val="00CB13CC"/>
    <w:rsid w:val="00CD2B33"/>
    <w:rsid w:val="00D436D2"/>
    <w:rsid w:val="00E35308"/>
    <w:rsid w:val="00E61294"/>
    <w:rsid w:val="00F052F7"/>
    <w:rsid w:val="00FC20E7"/>
    <w:rsid w:val="00FE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7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93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9</Pages>
  <Words>1341</Words>
  <Characters>7918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</dc:title>
  <dc:subject/>
  <dc:creator>daniela.partlova</dc:creator>
  <cp:keywords/>
  <dc:description/>
  <cp:lastModifiedBy>uzivat</cp:lastModifiedBy>
  <cp:revision>2</cp:revision>
  <dcterms:created xsi:type="dcterms:W3CDTF">2017-05-22T08:47:00Z</dcterms:created>
  <dcterms:modified xsi:type="dcterms:W3CDTF">2017-05-22T08:47:00Z</dcterms:modified>
</cp:coreProperties>
</file>